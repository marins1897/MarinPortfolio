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51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520"/>
        <w:gridCol w:w="3331"/>
        <w:gridCol w:w="524"/>
        <w:gridCol w:w="6804"/>
        <w:gridCol w:w="2880"/>
      </w:tblGrid>
      <w:tr w:rsidR="004B4147" w:rsidRPr="004B4147" w14:paraId="31F2C948" w14:textId="77777777" w:rsidTr="00602427">
        <w:trPr>
          <w:trHeight w:val="821"/>
        </w:trPr>
        <w:tc>
          <w:tcPr>
            <w:tcW w:w="20" w:type="dxa"/>
          </w:tcPr>
          <w:p w14:paraId="4B44E707" w14:textId="714D11B2" w:rsidR="004B4147" w:rsidRPr="00602427" w:rsidRDefault="004B4147" w:rsidP="00B7347D">
            <w:pPr>
              <w:pStyle w:val="Heading2"/>
              <w:rPr>
                <w:b/>
                <w:bCs/>
                <w:color w:val="000000" w:themeColor="text1"/>
              </w:rPr>
            </w:pPr>
            <w:bookmarkStart w:id="0" w:name="_Hlk100508044"/>
          </w:p>
        </w:tc>
        <w:tc>
          <w:tcPr>
            <w:tcW w:w="14059" w:type="dxa"/>
            <w:gridSpan w:val="5"/>
            <w:tcBorders>
              <w:bottom w:val="single" w:sz="4" w:space="0" w:color="FFFFFF" w:themeColor="background1"/>
            </w:tcBorders>
          </w:tcPr>
          <w:p w14:paraId="2D5FE025" w14:textId="407A7EAC" w:rsidR="004B4147" w:rsidRPr="00602427" w:rsidRDefault="002C2D4F" w:rsidP="00B7347D">
            <w:pPr>
              <w:pStyle w:val="Heading2"/>
              <w:rPr>
                <w:rFonts w:ascii="Cambria" w:hAnsi="Cambria"/>
                <w:b/>
                <w:bCs/>
                <w:color w:val="15253C" w:themeColor="accent1" w:themeShade="BF"/>
                <w:sz w:val="40"/>
                <w:szCs w:val="52"/>
              </w:rPr>
            </w:pPr>
            <w:r w:rsidRPr="00602427">
              <w:rPr>
                <w:b/>
                <w:bCs/>
                <w:color w:val="15253C" w:themeColor="accent1" w:themeShade="BF"/>
                <w:sz w:val="40"/>
                <w:szCs w:val="52"/>
              </w:rPr>
              <w:t>Marin</w:t>
            </w:r>
            <w:r w:rsidR="00602427">
              <w:rPr>
                <w:b/>
                <w:bCs/>
                <w:color w:val="15253C" w:themeColor="accent1" w:themeShade="BF"/>
                <w:sz w:val="40"/>
                <w:szCs w:val="52"/>
              </w:rPr>
              <w:t xml:space="preserve"> Samard</w:t>
            </w:r>
            <w:r w:rsidR="00602427">
              <w:rPr>
                <w:rFonts w:ascii="Cambria" w:hAnsi="Cambria"/>
                <w:b/>
                <w:bCs/>
                <w:color w:val="15253C" w:themeColor="accent1" w:themeShade="BF"/>
                <w:sz w:val="40"/>
                <w:szCs w:val="52"/>
              </w:rPr>
              <w:t>žić</w:t>
            </w:r>
          </w:p>
          <w:p w14:paraId="5226B4CC" w14:textId="79C51413" w:rsidR="004B4147" w:rsidRPr="00602427" w:rsidRDefault="00602427" w:rsidP="00B7347D">
            <w:pPr>
              <w:pStyle w:val="Heading2"/>
              <w:rPr>
                <w:b/>
                <w:bCs/>
                <w:color w:val="000000" w:themeColor="text1"/>
              </w:rPr>
            </w:pPr>
            <w:r w:rsidRPr="00602427">
              <w:rPr>
                <w:b/>
                <w:bCs/>
                <w:color w:val="8496B0" w:themeColor="text2" w:themeTint="99"/>
                <w:sz w:val="32"/>
                <w:szCs w:val="16"/>
              </w:rPr>
              <w:t>Developer</w:t>
            </w:r>
          </w:p>
        </w:tc>
      </w:tr>
      <w:tr w:rsidR="00A21AF8" w:rsidRPr="004B4147" w14:paraId="2622414D" w14:textId="77777777" w:rsidTr="00602427">
        <w:tc>
          <w:tcPr>
            <w:tcW w:w="20" w:type="dxa"/>
          </w:tcPr>
          <w:p w14:paraId="4A209A75" w14:textId="77777777" w:rsidR="00A21AF8" w:rsidRPr="004B4147" w:rsidRDefault="00A21AF8" w:rsidP="000161E1"/>
        </w:tc>
        <w:tc>
          <w:tcPr>
            <w:tcW w:w="14059" w:type="dxa"/>
            <w:gridSpan w:val="5"/>
            <w:tcBorders>
              <w:top w:val="single" w:sz="4" w:space="0" w:color="FFFFFF" w:themeColor="background1"/>
            </w:tcBorders>
          </w:tcPr>
          <w:p w14:paraId="5FD26965" w14:textId="20AFB455" w:rsidR="00A21AF8" w:rsidRPr="004B4147" w:rsidRDefault="002C2D4F" w:rsidP="00A21AF8">
            <w:pPr>
              <w:pStyle w:val="Jobtitle"/>
            </w:pPr>
            <w:r>
              <w:t>FRONTEND  DEVELOPER</w:t>
            </w:r>
          </w:p>
        </w:tc>
      </w:tr>
      <w:tr w:rsidR="007772B1" w:rsidRPr="004B4147" w14:paraId="3886F93B" w14:textId="77777777" w:rsidTr="00602427">
        <w:trPr>
          <w:trHeight w:val="720"/>
        </w:trPr>
        <w:tc>
          <w:tcPr>
            <w:tcW w:w="20" w:type="dxa"/>
          </w:tcPr>
          <w:p w14:paraId="0B2FF93F" w14:textId="77777777" w:rsidR="007772B1" w:rsidRPr="004B4147" w:rsidRDefault="007772B1" w:rsidP="00A21AF8"/>
        </w:tc>
        <w:tc>
          <w:tcPr>
            <w:tcW w:w="14059" w:type="dxa"/>
            <w:gridSpan w:val="5"/>
          </w:tcPr>
          <w:p w14:paraId="4A79AA4C" w14:textId="77777777" w:rsidR="007772B1" w:rsidRDefault="007772B1" w:rsidP="00A21AF8">
            <w:pPr>
              <w:pStyle w:val="Jobtitle"/>
            </w:pPr>
          </w:p>
        </w:tc>
      </w:tr>
      <w:tr w:rsidR="00C2432A" w:rsidRPr="00997E86" w14:paraId="2FF4151B" w14:textId="77777777" w:rsidTr="00CF09CA">
        <w:tc>
          <w:tcPr>
            <w:tcW w:w="540" w:type="dxa"/>
            <w:gridSpan w:val="2"/>
            <w:vAlign w:val="center"/>
          </w:tcPr>
          <w:p w14:paraId="2D141B2F" w14:textId="77777777" w:rsidR="00BF0DAF" w:rsidRPr="00997E86" w:rsidRDefault="00BF0DAF" w:rsidP="00BF0DAF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99D1472" wp14:editId="6A261F52">
                      <wp:extent cx="213066" cy="213066"/>
                      <wp:effectExtent l="0" t="0" r="0" b="0"/>
                      <wp:docPr id="131" name="Group 131" descr="Icon 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05F3901" id="Group 131" o:spid="_x0000_s1026" alt="Icon Phone" style="width:16.8pt;height:16.8pt;mso-position-horizontal-relative:char;mso-position-vertical-relative:line" coordorigin="5158,21295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">
                      <v:rect id="Rectangle 132" o:spid="_x0000_s1027" alt="&quot;&quot;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">
                        <v:imagedata r:id="rId13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1" w:type="dxa"/>
            <w:vAlign w:val="center"/>
          </w:tcPr>
          <w:p w14:paraId="7763B03D" w14:textId="5A158761" w:rsidR="00BF0DAF" w:rsidRPr="00EA4C5E" w:rsidRDefault="002C2D4F" w:rsidP="00BF0DAF">
            <w:pPr>
              <w:pStyle w:val="Contact"/>
              <w:rPr>
                <w:color w:val="15253C" w:themeColor="accent1" w:themeShade="BF"/>
              </w:rPr>
            </w:pPr>
            <w:r w:rsidRPr="006039F9">
              <w:rPr>
                <w:color w:val="8496B0" w:themeColor="text2" w:themeTint="99"/>
              </w:rPr>
              <w:t>+385 91 788 4692</w:t>
            </w:r>
          </w:p>
        </w:tc>
        <w:tc>
          <w:tcPr>
            <w:tcW w:w="524" w:type="dxa"/>
          </w:tcPr>
          <w:p w14:paraId="466D1004" w14:textId="77777777" w:rsidR="00BF0DAF" w:rsidRPr="00997E86" w:rsidRDefault="00BF0DAF" w:rsidP="00BF0DAF"/>
        </w:tc>
        <w:tc>
          <w:tcPr>
            <w:tcW w:w="9684" w:type="dxa"/>
            <w:gridSpan w:val="2"/>
            <w:vMerge w:val="restart"/>
          </w:tcPr>
          <w:p w14:paraId="610C4D08" w14:textId="318E613B" w:rsidR="00BF0DAF" w:rsidRPr="004333B3" w:rsidRDefault="00A33B36" w:rsidP="00BF0DAF">
            <w:pPr>
              <w:pStyle w:val="Heading1"/>
              <w:rPr>
                <w:b/>
                <w:bCs/>
              </w:rPr>
            </w:pPr>
            <w:r w:rsidRPr="004333B3">
              <w:rPr>
                <w:b/>
                <w:bCs/>
              </w:rPr>
              <w:t>ABOUT ME</w:t>
            </w:r>
          </w:p>
        </w:tc>
      </w:tr>
      <w:tr w:rsidR="00C2432A" w:rsidRPr="00997E86" w14:paraId="5735FE85" w14:textId="77777777" w:rsidTr="00CF09CA">
        <w:tc>
          <w:tcPr>
            <w:tcW w:w="540" w:type="dxa"/>
            <w:gridSpan w:val="2"/>
            <w:vAlign w:val="center"/>
          </w:tcPr>
          <w:p w14:paraId="41DA878C" w14:textId="77777777" w:rsidR="00BF0DAF" w:rsidRPr="00621B5C" w:rsidRDefault="00BF0DAF" w:rsidP="00BF0DAF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538C78AF" wp14:editId="4EFEC0FE">
                      <wp:extent cx="213066" cy="213066"/>
                      <wp:effectExtent l="0" t="0" r="0" b="0"/>
                      <wp:docPr id="137" name="Group 137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101D05" id="Group 137" o:spid="_x0000_s1026" alt="Icon Email" style="width:16.8pt;height:16.8pt;mso-position-horizontal-relative:char;mso-position-vertical-relative:line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">
                      <v:rect id="Rectangle 138" o:spid="_x0000_s1027" alt="&quot;&quot;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">
                        <v:imagedata r:id="rId16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1" w:type="dxa"/>
            <w:vAlign w:val="center"/>
          </w:tcPr>
          <w:p w14:paraId="778EDE6C" w14:textId="73DE52C2" w:rsidR="00BF0DAF" w:rsidRPr="002C2D4F" w:rsidRDefault="002C2D4F" w:rsidP="00BF0DAF">
            <w:pPr>
              <w:pStyle w:val="Contact"/>
              <w:rPr>
                <w:color w:val="D5DCE4" w:themeColor="text2" w:themeTint="33"/>
              </w:rPr>
            </w:pPr>
            <w:r w:rsidRPr="006039F9">
              <w:rPr>
                <w:color w:val="8496B0" w:themeColor="text2" w:themeTint="99"/>
                <w:sz w:val="20"/>
                <w:szCs w:val="16"/>
              </w:rPr>
              <w:t>marinsamardzic17@gmail.com</w:t>
            </w:r>
          </w:p>
        </w:tc>
        <w:tc>
          <w:tcPr>
            <w:tcW w:w="524" w:type="dxa"/>
          </w:tcPr>
          <w:p w14:paraId="3EF7C9E6" w14:textId="77777777" w:rsidR="00BF0DAF" w:rsidRPr="00997E86" w:rsidRDefault="00BF0DAF" w:rsidP="00BF0DAF"/>
        </w:tc>
        <w:tc>
          <w:tcPr>
            <w:tcW w:w="9684" w:type="dxa"/>
            <w:gridSpan w:val="2"/>
            <w:vMerge/>
          </w:tcPr>
          <w:p w14:paraId="43094F5A" w14:textId="77777777" w:rsidR="00BF0DAF" w:rsidRPr="00997E86" w:rsidRDefault="00BF0DAF" w:rsidP="00BF0DAF"/>
        </w:tc>
      </w:tr>
      <w:tr w:rsidR="006901A6" w:rsidRPr="00CD2FD2" w14:paraId="0B1BEFEC" w14:textId="77777777" w:rsidTr="00CF09CA">
        <w:trPr>
          <w:trHeight w:val="432"/>
        </w:trPr>
        <w:tc>
          <w:tcPr>
            <w:tcW w:w="540" w:type="dxa"/>
            <w:gridSpan w:val="2"/>
            <w:vAlign w:val="center"/>
          </w:tcPr>
          <w:p w14:paraId="4D721174" w14:textId="77777777"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1E3EADF0" wp14:editId="65A3859C">
                      <wp:extent cx="213066" cy="213066"/>
                      <wp:effectExtent l="0" t="0" r="0" b="0"/>
                      <wp:docPr id="140" name="Group 140" descr="Icon Loca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72C53C" id="Group 140" o:spid="_x0000_s1026" alt="Icon Location" style="width:16.8pt;height:16.8pt;mso-position-horizontal-relative:char;mso-position-vertical-relative:line" coordorigin="5158,26764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">
                      <v:rect id="Rectangle 141" o:spid="_x0000_s1027" alt="&quot;&quot;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">
                        <v:imagedata r:id="rId19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1" w:type="dxa"/>
            <w:vAlign w:val="center"/>
          </w:tcPr>
          <w:p w14:paraId="2C146084" w14:textId="575422BB" w:rsidR="00CD2FD2" w:rsidRPr="00B03ED5" w:rsidRDefault="002C2D4F" w:rsidP="00CD2FD2">
            <w:pPr>
              <w:pStyle w:val="Contact"/>
            </w:pPr>
            <w:r w:rsidRPr="006039F9">
              <w:rPr>
                <w:color w:val="8496B0" w:themeColor="text2" w:themeTint="99"/>
              </w:rPr>
              <w:t>Otok, Croatia</w:t>
            </w:r>
          </w:p>
        </w:tc>
        <w:tc>
          <w:tcPr>
            <w:tcW w:w="524" w:type="dxa"/>
          </w:tcPr>
          <w:p w14:paraId="24C76579" w14:textId="77777777" w:rsidR="00CD2FD2" w:rsidRPr="002C2D4F" w:rsidRDefault="00CD2FD2" w:rsidP="00CD2FD2">
            <w:pPr>
              <w:rPr>
                <w:sz w:val="20"/>
                <w:szCs w:val="12"/>
              </w:rPr>
            </w:pPr>
          </w:p>
        </w:tc>
        <w:tc>
          <w:tcPr>
            <w:tcW w:w="6804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04E58631" w14:textId="52CC9BEA" w:rsidR="002C2D4F" w:rsidRPr="002C2D4F" w:rsidRDefault="002C2D4F" w:rsidP="002C2D4F">
            <w:pPr>
              <w:pStyle w:val="Introduction"/>
              <w:ind w:left="75" w:right="123"/>
              <w:rPr>
                <w:i w:val="0"/>
                <w:sz w:val="20"/>
                <w:szCs w:val="12"/>
                <w:lang w:val="hr-HR"/>
              </w:rPr>
            </w:pPr>
            <w:bookmarkStart w:id="1" w:name="_Hlk100509611"/>
            <w:r w:rsidRPr="002C2D4F">
              <w:rPr>
                <w:i w:val="0"/>
                <w:sz w:val="20"/>
                <w:szCs w:val="12"/>
                <w:lang w:val="en"/>
              </w:rPr>
              <w:t xml:space="preserve">I am 23 years </w:t>
            </w:r>
            <w:bookmarkEnd w:id="1"/>
            <w:r w:rsidRPr="002C2D4F">
              <w:rPr>
                <w:i w:val="0"/>
                <w:sz w:val="20"/>
                <w:szCs w:val="12"/>
                <w:lang w:val="en"/>
              </w:rPr>
              <w:t>old</w:t>
            </w:r>
            <w:r w:rsidRPr="00C25F0B">
              <w:rPr>
                <w:i w:val="0"/>
                <w:sz w:val="20"/>
                <w:szCs w:val="12"/>
                <w:lang w:val="en"/>
              </w:rPr>
              <w:t xml:space="preserve"> student who have passion for informatics technologies and coding</w:t>
            </w:r>
            <w:r w:rsidRPr="002C2D4F">
              <w:rPr>
                <w:i w:val="0"/>
                <w:sz w:val="20"/>
                <w:szCs w:val="12"/>
                <w:lang w:val="en"/>
              </w:rPr>
              <w:t>. My goal is to find a job that will suit my desires, abilities and education. I continued my education at the graduate study of maritime electrical and information technology (</w:t>
            </w:r>
            <w:r w:rsidR="00BD6900">
              <w:rPr>
                <w:i w:val="0"/>
                <w:sz w:val="20"/>
                <w:szCs w:val="12"/>
                <w:lang w:val="en"/>
              </w:rPr>
              <w:t>M</w:t>
            </w:r>
            <w:r w:rsidRPr="002C2D4F">
              <w:rPr>
                <w:i w:val="0"/>
                <w:sz w:val="20"/>
                <w:szCs w:val="12"/>
                <w:lang w:val="en"/>
              </w:rPr>
              <w:t xml:space="preserve">EIT) at the Faculty of Maritime Studies in Split. I am a communicative person and I am capable of team work as well as independent work. </w:t>
            </w:r>
            <w:r w:rsidR="00BD6900">
              <w:rPr>
                <w:i w:val="0"/>
                <w:sz w:val="20"/>
                <w:szCs w:val="12"/>
                <w:lang w:val="en"/>
              </w:rPr>
              <w:t>Very</w:t>
            </w:r>
            <w:r w:rsidRPr="002C2D4F">
              <w:rPr>
                <w:i w:val="0"/>
                <w:sz w:val="20"/>
                <w:szCs w:val="12"/>
                <w:lang w:val="en"/>
              </w:rPr>
              <w:t xml:space="preserve"> ambitious and want to work and gain experience in the IT environment.</w:t>
            </w:r>
          </w:p>
          <w:p w14:paraId="108C8B4E" w14:textId="1F52DA4D" w:rsidR="00CD2FD2" w:rsidRPr="002C2D4F" w:rsidRDefault="00CD2FD2" w:rsidP="002C2D4F">
            <w:pPr>
              <w:pStyle w:val="Introduction"/>
              <w:ind w:left="75" w:right="123"/>
              <w:rPr>
                <w:i w:val="0"/>
                <w:iCs/>
                <w:sz w:val="20"/>
                <w:szCs w:val="12"/>
              </w:rPr>
            </w:pPr>
          </w:p>
        </w:tc>
        <w:tc>
          <w:tcPr>
            <w:tcW w:w="2880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7AC8F996" w14:textId="22BA5B91" w:rsidR="00CD2FD2" w:rsidRPr="00CD2FD2" w:rsidRDefault="00CD2FD2" w:rsidP="00CD2FD2">
            <w:pPr>
              <w:rPr>
                <w:lang w:val="it-IT"/>
              </w:rPr>
            </w:pPr>
          </w:p>
        </w:tc>
      </w:tr>
      <w:tr w:rsidR="006901A6" w:rsidRPr="00997E86" w14:paraId="55D2D6E7" w14:textId="77777777" w:rsidTr="00CF09CA">
        <w:tc>
          <w:tcPr>
            <w:tcW w:w="540" w:type="dxa"/>
            <w:gridSpan w:val="2"/>
            <w:vAlign w:val="center"/>
          </w:tcPr>
          <w:p w14:paraId="49CFF119" w14:textId="77777777" w:rsidR="00CD2FD2" w:rsidRPr="006901A6" w:rsidRDefault="00CD2FD2" w:rsidP="00CD2FD2">
            <w:pPr>
              <w:pStyle w:val="Contact"/>
              <w:rPr>
                <w:sz w:val="12"/>
                <w:szCs w:val="8"/>
              </w:rPr>
            </w:pPr>
            <w:r w:rsidRPr="006901A6">
              <w:rPr>
                <w:noProof/>
                <w:sz w:val="12"/>
                <w:szCs w:val="8"/>
              </w:rPr>
              <mc:AlternateContent>
                <mc:Choice Requires="wpg">
                  <w:drawing>
                    <wp:inline distT="0" distB="0" distL="0" distR="0" wp14:anchorId="4D499F11" wp14:editId="1C683083">
                      <wp:extent cx="213066" cy="213066"/>
                      <wp:effectExtent l="0" t="0" r="0" b="0"/>
                      <wp:docPr id="143" name="Group 143" descr="Icon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0511FB" id="Group 143" o:spid="_x0000_s1026" alt="Icon LinkedIn" style="width:16.8pt;height:16.8pt;mso-position-horizontal-relative:char;mso-position-vertical-relative:line" coordorigin="5158,2949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">
                      <v:rect id="Rectangle 144" o:spid="_x0000_s1027" alt="&quot;&quot;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" fillcolor="#1d3251 [3204]" stroked="f" strokeweight="1pt">
                        <o:lock v:ext="edit" aspectratio="t"/>
                      </v:rect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">
                        <v:imagedata r:id="rId22" o:title="Call cen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1" w:type="dxa"/>
            <w:vAlign w:val="center"/>
          </w:tcPr>
          <w:p w14:paraId="4961270B" w14:textId="6A420895" w:rsidR="00CD2FD2" w:rsidRPr="00C2432A" w:rsidRDefault="006901A6" w:rsidP="00CD2FD2">
            <w:pPr>
              <w:pStyle w:val="Contact"/>
              <w:rPr>
                <w:color w:val="15253C" w:themeColor="accent1" w:themeShade="BF"/>
                <w:sz w:val="14"/>
                <w:szCs w:val="10"/>
              </w:rPr>
            </w:pPr>
            <w:r w:rsidRPr="00602427">
              <w:rPr>
                <w:color w:val="8496B0" w:themeColor="text2" w:themeTint="99"/>
                <w:sz w:val="14"/>
                <w:szCs w:val="10"/>
              </w:rPr>
              <w:t>https://www.linkedin.com/in/marinsamardzic1897/</w:t>
            </w:r>
          </w:p>
        </w:tc>
        <w:tc>
          <w:tcPr>
            <w:tcW w:w="524" w:type="dxa"/>
          </w:tcPr>
          <w:p w14:paraId="2F23BE78" w14:textId="77777777" w:rsidR="00CD2FD2" w:rsidRPr="006901A6" w:rsidRDefault="00CD2FD2" w:rsidP="00CD2FD2">
            <w:pPr>
              <w:rPr>
                <w:color w:val="D9D9D9" w:themeColor="background1" w:themeShade="D9"/>
                <w:sz w:val="12"/>
                <w:szCs w:val="8"/>
              </w:rPr>
            </w:pPr>
          </w:p>
        </w:tc>
        <w:tc>
          <w:tcPr>
            <w:tcW w:w="6804" w:type="dxa"/>
            <w:vMerge/>
            <w:tcBorders>
              <w:bottom w:val="single" w:sz="4" w:space="0" w:color="D9D9D9" w:themeColor="background1" w:themeShade="D9"/>
            </w:tcBorders>
          </w:tcPr>
          <w:p w14:paraId="094EC389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2DB00C41" w14:textId="77777777" w:rsidR="00CD2FD2" w:rsidRPr="00997E86" w:rsidRDefault="00CD2FD2" w:rsidP="00CD2FD2"/>
        </w:tc>
      </w:tr>
      <w:tr w:rsidR="006901A6" w:rsidRPr="00997E86" w14:paraId="309D1F31" w14:textId="77777777" w:rsidTr="00CF09CA">
        <w:tc>
          <w:tcPr>
            <w:tcW w:w="540" w:type="dxa"/>
            <w:gridSpan w:val="2"/>
            <w:vAlign w:val="center"/>
          </w:tcPr>
          <w:p w14:paraId="148B4C17" w14:textId="77777777" w:rsidR="00CD2FD2" w:rsidRPr="002C2D4F" w:rsidRDefault="00CD2FD2" w:rsidP="00CD2FD2">
            <w:pPr>
              <w:pStyle w:val="Contact"/>
              <w:rPr>
                <w:color w:val="D5DCE4" w:themeColor="text2" w:themeTint="33"/>
                <w:sz w:val="20"/>
                <w:szCs w:val="16"/>
              </w:rPr>
            </w:pPr>
            <w:r w:rsidRPr="002C2D4F">
              <w:rPr>
                <w:noProof/>
                <w:color w:val="D5DCE4" w:themeColor="text2" w:themeTint="33"/>
                <w:sz w:val="20"/>
                <w:szCs w:val="16"/>
              </w:rPr>
              <mc:AlternateContent>
                <mc:Choice Requires="wpg">
                  <w:drawing>
                    <wp:inline distT="0" distB="0" distL="0" distR="0" wp14:anchorId="6419C331" wp14:editId="75890169">
                      <wp:extent cx="213066" cy="213066"/>
                      <wp:effectExtent l="0" t="0" r="0" b="0"/>
                      <wp:docPr id="146" name="Group 146" descr="Icon Skyp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223369"/>
                                <a:chExt cx="213066" cy="213066"/>
                              </a:xfrm>
                            </wpg:grpSpPr>
                            <wps:wsp>
                              <wps:cNvPr id="147" name="Rectangle 147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223369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9" name="Graphic 33" descr="Follow with solid fil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4"/>
                                    </a:ext>
                                  </a:extLst>
                                </a:blip>
                                <a:srcRect/>
                                <a:stretch/>
                              </pic:blipFill>
                              <pic:spPr>
                                <a:xfrm>
                                  <a:off x="554464" y="3261942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D6241B" id="Group 146" o:spid="_x0000_s1026" alt="Icon Skype" style="width:16.8pt;height:16.8pt;mso-position-horizontal-relative:char;mso-position-vertical-relative:line" coordorigin="5158,32233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">
                      <v:rect id="Rectangle 147" o:spid="_x0000_s1027" alt="&quot;&quot;" style="position:absolute;left:5158;top:32233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COF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T+DxTLxALv4AAAD//wMAUEsBAi0AFAAGAAgAAAAhANvh9svuAAAAhQEAABMAAAAAAAAAAAAA&#10;AAAAAAAAAFtDb250ZW50X1R5cGVzXS54bWxQSwECLQAUAAYACAAAACEAWvQsW78AAAAVAQAACwAA&#10;AAAAAAAAAAAAAAAfAQAAX3JlbHMvLnJlbHNQSwECLQAUAAYACAAAACEASRwjhc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33" o:spid="_x0000_s1028" type="#_x0000_t75" alt="Follow with solid fill" style="position:absolute;left:5544;top:32619;width:1359;height:1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">
                        <v:imagedata r:id="rId25" o:title="Follow with solid fil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1" w:type="dxa"/>
            <w:vAlign w:val="center"/>
          </w:tcPr>
          <w:p w14:paraId="3EF2BE9C" w14:textId="1BC26D9C" w:rsidR="00CD2FD2" w:rsidRPr="002C2D4F" w:rsidRDefault="002C2D4F" w:rsidP="00CD2FD2">
            <w:pPr>
              <w:pStyle w:val="Contact"/>
              <w:rPr>
                <w:color w:val="D5DCE4" w:themeColor="text2" w:themeTint="33"/>
                <w:sz w:val="20"/>
                <w:szCs w:val="16"/>
              </w:rPr>
            </w:pPr>
            <w:r w:rsidRPr="006039F9">
              <w:rPr>
                <w:color w:val="8496B0" w:themeColor="text2" w:themeTint="99"/>
                <w:sz w:val="20"/>
                <w:szCs w:val="16"/>
              </w:rPr>
              <w:t>https://github.com/marins1897</w:t>
            </w:r>
          </w:p>
        </w:tc>
        <w:tc>
          <w:tcPr>
            <w:tcW w:w="524" w:type="dxa"/>
          </w:tcPr>
          <w:p w14:paraId="01873F9E" w14:textId="77777777" w:rsidR="00CD2FD2" w:rsidRPr="00997E86" w:rsidRDefault="00CD2FD2" w:rsidP="00CD2FD2"/>
        </w:tc>
        <w:tc>
          <w:tcPr>
            <w:tcW w:w="6804" w:type="dxa"/>
            <w:vMerge/>
            <w:tcBorders>
              <w:bottom w:val="single" w:sz="4" w:space="0" w:color="D9D9D9" w:themeColor="background1" w:themeShade="D9"/>
            </w:tcBorders>
          </w:tcPr>
          <w:p w14:paraId="3CA034D0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6916F40A" w14:textId="77777777" w:rsidR="00CD2FD2" w:rsidRPr="00997E86" w:rsidRDefault="00CD2FD2" w:rsidP="00CD2FD2"/>
        </w:tc>
      </w:tr>
      <w:tr w:rsidR="006901A6" w:rsidRPr="00997E86" w14:paraId="6F70DE91" w14:textId="77777777" w:rsidTr="00CF09CA">
        <w:tc>
          <w:tcPr>
            <w:tcW w:w="540" w:type="dxa"/>
            <w:gridSpan w:val="2"/>
            <w:vAlign w:val="center"/>
          </w:tcPr>
          <w:p w14:paraId="16C2626F" w14:textId="77777777"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0C5C7CF5" wp14:editId="533287DD">
                      <wp:extent cx="213066" cy="213066"/>
                      <wp:effectExtent l="0" t="0" r="0" b="0"/>
                      <wp:docPr id="150" name="Group 150" descr="Icon Websit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151" name="Rectangle 15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2" name="Graphic 31" descr="Lin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FD2B32" id="Group 150" o:spid="_x0000_s1026" alt="Icon Website" style="width:16.8pt;height:16.8pt;mso-position-horizontal-relative:char;mso-position-vertical-relative:line" coordorigin="5158,34968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">
                      <v:rect id="Rectangle 151" o:spid="_x0000_s1027" alt="&quot;&quot;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Ii3wwAAANwAAAAPAAAAZHJzL2Rvd25yZXYueG1sRE9Na8JA&#10;EL0X/A/LCL3VjUqr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LGCIt8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">
                        <v:imagedata r:id="rId28" o:title="Lin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1" w:type="dxa"/>
            <w:vAlign w:val="center"/>
          </w:tcPr>
          <w:p w14:paraId="3A4708AD" w14:textId="4C05B426" w:rsidR="00CD2FD2" w:rsidRPr="00B03ED5" w:rsidRDefault="002C2D4F" w:rsidP="00CD2FD2">
            <w:pPr>
              <w:pStyle w:val="Contact"/>
            </w:pPr>
            <w:r w:rsidRPr="006039F9">
              <w:rPr>
                <w:color w:val="8496B0" w:themeColor="text2" w:themeTint="99"/>
              </w:rPr>
              <w:t>https://marins.vercel.app/</w:t>
            </w:r>
          </w:p>
        </w:tc>
        <w:tc>
          <w:tcPr>
            <w:tcW w:w="524" w:type="dxa"/>
          </w:tcPr>
          <w:p w14:paraId="5224B235" w14:textId="77777777" w:rsidR="00CD2FD2" w:rsidRPr="00997E86" w:rsidRDefault="00CD2FD2" w:rsidP="00CD2FD2"/>
        </w:tc>
        <w:tc>
          <w:tcPr>
            <w:tcW w:w="6804" w:type="dxa"/>
            <w:vMerge/>
            <w:tcBorders>
              <w:bottom w:val="single" w:sz="4" w:space="0" w:color="D9D9D9" w:themeColor="background1" w:themeShade="D9"/>
            </w:tcBorders>
          </w:tcPr>
          <w:p w14:paraId="64D58187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6DD715EC" w14:textId="77777777" w:rsidR="00CD2FD2" w:rsidRPr="00997E86" w:rsidRDefault="00CD2FD2" w:rsidP="00CD2FD2"/>
        </w:tc>
      </w:tr>
      <w:tr w:rsidR="00C2432A" w:rsidRPr="00997E86" w14:paraId="18AC792F" w14:textId="77777777" w:rsidTr="00CF09CA">
        <w:trPr>
          <w:trHeight w:val="798"/>
        </w:trPr>
        <w:tc>
          <w:tcPr>
            <w:tcW w:w="3871" w:type="dxa"/>
            <w:gridSpan w:val="3"/>
          </w:tcPr>
          <w:p w14:paraId="4052DC74" w14:textId="77777777" w:rsidR="00CD2FD2" w:rsidRDefault="00CD2FD2" w:rsidP="00CD2FD2"/>
          <w:p w14:paraId="581746CD" w14:textId="49BBAFC4" w:rsidR="006039F9" w:rsidRPr="006039F9" w:rsidRDefault="006039F9" w:rsidP="006039F9">
            <w:pPr>
              <w:jc w:val="right"/>
            </w:pPr>
          </w:p>
        </w:tc>
        <w:tc>
          <w:tcPr>
            <w:tcW w:w="524" w:type="dxa"/>
          </w:tcPr>
          <w:p w14:paraId="1004167E" w14:textId="77777777" w:rsidR="00CD2FD2" w:rsidRPr="00997E86" w:rsidRDefault="00CD2FD2" w:rsidP="00CD2FD2"/>
        </w:tc>
        <w:tc>
          <w:tcPr>
            <w:tcW w:w="6804" w:type="dxa"/>
            <w:vMerge/>
            <w:tcBorders>
              <w:bottom w:val="single" w:sz="4" w:space="0" w:color="D9D9D9" w:themeColor="background1" w:themeShade="D9"/>
            </w:tcBorders>
          </w:tcPr>
          <w:p w14:paraId="07DFA875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2A4E4B53" w14:textId="77777777" w:rsidR="00CD2FD2" w:rsidRPr="00997E86" w:rsidRDefault="00CD2FD2" w:rsidP="00CD2FD2"/>
        </w:tc>
      </w:tr>
      <w:tr w:rsidR="00C2432A" w:rsidRPr="00997E86" w14:paraId="580C2AE5" w14:textId="77777777" w:rsidTr="00CF09CA">
        <w:trPr>
          <w:trHeight w:val="288"/>
        </w:trPr>
        <w:tc>
          <w:tcPr>
            <w:tcW w:w="3871" w:type="dxa"/>
            <w:gridSpan w:val="3"/>
          </w:tcPr>
          <w:p w14:paraId="2BB1C53C" w14:textId="77777777" w:rsidR="00CD2FD2" w:rsidRPr="00997E86" w:rsidRDefault="00CD2FD2" w:rsidP="00CD2FD2"/>
        </w:tc>
        <w:tc>
          <w:tcPr>
            <w:tcW w:w="524" w:type="dxa"/>
          </w:tcPr>
          <w:p w14:paraId="5DE85B5F" w14:textId="77777777" w:rsidR="00CD2FD2" w:rsidRPr="00997E86" w:rsidRDefault="00CD2FD2" w:rsidP="00CD2FD2"/>
        </w:tc>
        <w:tc>
          <w:tcPr>
            <w:tcW w:w="6804" w:type="dxa"/>
            <w:tcBorders>
              <w:top w:val="single" w:sz="4" w:space="0" w:color="D9D9D9" w:themeColor="background1" w:themeShade="D9"/>
            </w:tcBorders>
          </w:tcPr>
          <w:p w14:paraId="36063DC7" w14:textId="77777777" w:rsidR="00CD2FD2" w:rsidRPr="00997E86" w:rsidRDefault="00CD2FD2" w:rsidP="00CD2FD2"/>
        </w:tc>
        <w:tc>
          <w:tcPr>
            <w:tcW w:w="2880" w:type="dxa"/>
            <w:tcBorders>
              <w:top w:val="single" w:sz="4" w:space="0" w:color="D9D9D9" w:themeColor="background1" w:themeShade="D9"/>
            </w:tcBorders>
          </w:tcPr>
          <w:p w14:paraId="287CD535" w14:textId="77777777" w:rsidR="00CD2FD2" w:rsidRPr="00997E86" w:rsidRDefault="00CD2FD2" w:rsidP="00CD2FD2"/>
        </w:tc>
      </w:tr>
      <w:tr w:rsidR="00144072" w:rsidRPr="00997E86" w14:paraId="69134236" w14:textId="77777777" w:rsidTr="00CF09CA">
        <w:tc>
          <w:tcPr>
            <w:tcW w:w="3871" w:type="dxa"/>
            <w:gridSpan w:val="3"/>
            <w:tcBorders>
              <w:right w:val="single" w:sz="4" w:space="0" w:color="D9D9D9" w:themeColor="background1" w:themeShade="D9"/>
            </w:tcBorders>
          </w:tcPr>
          <w:bookmarkStart w:id="2" w:name="_Hlk100505638" w:displacedByCustomXml="next"/>
          <w:sdt>
            <w:sdtPr>
              <w:id w:val="-2037806220"/>
              <w:placeholder>
                <w:docPart w:val="CD20A3A24448418489C30166CD569AAF"/>
              </w:placeholder>
              <w:temporary/>
              <w:showingPlcHdr/>
              <w15:appearance w15:val="hidden"/>
            </w:sdtPr>
            <w:sdtEndPr/>
            <w:sdtContent>
              <w:p w14:paraId="65D66875" w14:textId="4F73BF2B" w:rsidR="00144072" w:rsidRDefault="00144072" w:rsidP="00144072">
                <w:pPr>
                  <w:pStyle w:val="Heading1"/>
                </w:pPr>
                <w:r>
                  <w:t>Skills</w:t>
                </w:r>
              </w:p>
            </w:sdtContent>
          </w:sdt>
          <w:bookmarkEnd w:id="2" w:displacedByCustomXml="prev"/>
          <w:p w14:paraId="6D724577" w14:textId="062EFAA7" w:rsidR="00144072" w:rsidRDefault="00144072" w:rsidP="00144072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493005A" wp14:editId="1F2BCCF2">
                      <wp:extent cx="2157276" cy="2024739"/>
                      <wp:effectExtent l="0" t="0" r="0" b="0"/>
                      <wp:docPr id="153" name="Group 15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7276" cy="2024739"/>
                                <a:chOff x="-5178" y="-2"/>
                                <a:chExt cx="2157276" cy="2024739"/>
                              </a:xfrm>
                            </wpg:grpSpPr>
                            <wpg:grpSp>
                              <wpg:cNvPr id="16" name="Group 16" descr="Skill">
                                <a:extLst>
                                  <a:ext uri="{FF2B5EF4-FFF2-40B4-BE49-F238E27FC236}">
                                    <a16:creationId xmlns:a16="http://schemas.microsoft.com/office/drawing/2014/main" id="{14B5F72C-D460-426C-8CFE-42530E52A749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-19" y="-2"/>
                                  <a:ext cx="2152117" cy="319764"/>
                                  <a:chOff x="502176" y="4913492"/>
                                  <a:chExt cx="2152117" cy="319764"/>
                                </a:xfrm>
                              </wpg:grpSpPr>
                              <wps:wsp>
                                <wps:cNvPr id="57" name="TextBox 55">
                                  <a:extLst>
                                    <a:ext uri="{FF2B5EF4-FFF2-40B4-BE49-F238E27FC236}">
                                      <a16:creationId xmlns:a16="http://schemas.microsoft.com/office/drawing/2014/main" id="{4707D8E0-47D0-4021-A9B6-EB99DCC9085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081797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6C50913A" w14:textId="12C8EDC1" w:rsidR="00144072" w:rsidRPr="00675E2B" w:rsidRDefault="00E11CC4" w:rsidP="00E11CC4">
                                      <w:pPr>
                                        <w:pStyle w:val="Skill"/>
                                        <w:rPr>
                                          <w:color w:val="15253C" w:themeColor="accent1" w:themeShade="BF"/>
                                        </w:rPr>
                                      </w:pPr>
                                      <w:r w:rsidRPr="00675E2B">
                                        <w:rPr>
                                          <w:color w:val="15253C" w:themeColor="accent1" w:themeShade="BF"/>
                                        </w:rPr>
                                        <w:t>HTML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58" name="Rectangle 58">
                                  <a:extLst>
                                    <a:ext uri="{FF2B5EF4-FFF2-40B4-BE49-F238E27FC236}">
                                      <a16:creationId xmlns:a16="http://schemas.microsoft.com/office/drawing/2014/main" id="{04AEC405-5100-4A1D-9105-A443B0F1D441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4913494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59" name="Arrow: Pentagon 59">
                                  <a:extLst>
                                    <a:ext uri="{FF2B5EF4-FFF2-40B4-BE49-F238E27FC236}">
                                      <a16:creationId xmlns:a16="http://schemas.microsoft.com/office/drawing/2014/main" id="{52E54912-D24F-4029-BB3A-F19A5D1C9ABF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76" y="4913492"/>
                                    <a:ext cx="2105036" cy="163244"/>
                                  </a:xfrm>
                                  <a:prstGeom prst="homePlate">
                                    <a:avLst>
                                      <a:gd name="adj" fmla="val 0"/>
                                    </a:avLst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g:grpSp>
                              <wpg:cNvPr id="24" name="Group 24" descr="Skill">
                                <a:extLst>
                                  <a:ext uri="{FF2B5EF4-FFF2-40B4-BE49-F238E27FC236}">
                                    <a16:creationId xmlns:a16="http://schemas.microsoft.com/office/drawing/2014/main" id="{BE98A68D-ACE6-4665-92F6-FB38854052EF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-5178" y="428473"/>
                                  <a:ext cx="2157276" cy="319914"/>
                                  <a:chOff x="497017" y="5339411"/>
                                  <a:chExt cx="2157276" cy="319914"/>
                                </a:xfrm>
                              </wpg:grpSpPr>
                              <wps:wsp>
                                <wps:cNvPr id="41" name="TextBox 114">
                                  <a:extLst>
                                    <a:ext uri="{FF2B5EF4-FFF2-40B4-BE49-F238E27FC236}">
                                      <a16:creationId xmlns:a16="http://schemas.microsoft.com/office/drawing/2014/main" id="{F5EF88ED-22DC-4B3A-A82B-3519289C50BB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507866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57F778FC" w14:textId="218BA970" w:rsidR="008E2197" w:rsidRPr="00675E2B" w:rsidRDefault="00E11CC4" w:rsidP="008E2197">
                                      <w:pPr>
                                        <w:pStyle w:val="Skill"/>
                                        <w:rPr>
                                          <w:color w:val="15253C" w:themeColor="accent1" w:themeShade="BF"/>
                                        </w:rPr>
                                      </w:pPr>
                                      <w:r w:rsidRPr="00675E2B">
                                        <w:rPr>
                                          <w:color w:val="15253C" w:themeColor="accent1" w:themeShade="BF"/>
                                        </w:rPr>
                                        <w:t>CSS</w:t>
                                      </w:r>
                                    </w:p>
                                    <w:p w14:paraId="4BE94DE3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42" name="Rectangle 42">
                                  <a:extLst>
                                    <a:ext uri="{FF2B5EF4-FFF2-40B4-BE49-F238E27FC236}">
                                      <a16:creationId xmlns:a16="http://schemas.microsoft.com/office/drawing/2014/main" id="{71CC5E50-646C-41CC-AA68-C7A3E6E7AB8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339563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Arrow: Pentagon 43">
                                  <a:extLst>
                                    <a:ext uri="{FF2B5EF4-FFF2-40B4-BE49-F238E27FC236}">
                                      <a16:creationId xmlns:a16="http://schemas.microsoft.com/office/drawing/2014/main" id="{F6B15B20-8B7E-4BE3-8CC8-CC99B1D614A7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497017" y="5339411"/>
                                    <a:ext cx="2110018" cy="173104"/>
                                  </a:xfrm>
                                  <a:prstGeom prst="homePlate">
                                    <a:avLst>
                                      <a:gd name="adj" fmla="val 0"/>
                                    </a:avLst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g:grpSp>
                              <wpg:cNvPr id="25" name="Group 25" descr="Skill">
                                <a:extLst>
                                  <a:ext uri="{FF2B5EF4-FFF2-40B4-BE49-F238E27FC236}">
                                    <a16:creationId xmlns:a16="http://schemas.microsoft.com/office/drawing/2014/main" id="{94872CF9-1AAF-4E3D-9AF1-AD32F5F552EB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-17" y="856946"/>
                                  <a:ext cx="2152115" cy="320066"/>
                                  <a:chOff x="502178" y="5765328"/>
                                  <a:chExt cx="2152115" cy="320066"/>
                                </a:xfrm>
                              </wpg:grpSpPr>
                              <wps:wsp>
                                <wps:cNvPr id="37" name="TextBox 119">
                                  <a:extLst>
                                    <a:ext uri="{FF2B5EF4-FFF2-40B4-BE49-F238E27FC236}">
                                      <a16:creationId xmlns:a16="http://schemas.microsoft.com/office/drawing/2014/main" id="{E122A79F-82DC-41FF-89A7-9190F00BCC2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933935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0B86D330" w14:textId="11F858F3" w:rsidR="008E2197" w:rsidRPr="00675E2B" w:rsidRDefault="00E11CC4" w:rsidP="008E2197">
                                      <w:pPr>
                                        <w:pStyle w:val="Skill"/>
                                        <w:rPr>
                                          <w:color w:val="15253C" w:themeColor="accent1" w:themeShade="BF"/>
                                        </w:rPr>
                                      </w:pPr>
                                      <w:r w:rsidRPr="00675E2B">
                                        <w:rPr>
                                          <w:color w:val="15253C" w:themeColor="accent1" w:themeShade="BF"/>
                                        </w:rPr>
                                        <w:t>Javascript</w:t>
                                      </w:r>
                                    </w:p>
                                    <w:p w14:paraId="4E608C10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8" name="Rectangle 38">
                                  <a:extLst>
                                    <a:ext uri="{FF2B5EF4-FFF2-40B4-BE49-F238E27FC236}">
                                      <a16:creationId xmlns:a16="http://schemas.microsoft.com/office/drawing/2014/main" id="{22C8E622-ED5C-4223-A9EE-34067D050FCA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9" name="Arrow: Pentagon 39">
                                  <a:extLst>
                                    <a:ext uri="{FF2B5EF4-FFF2-40B4-BE49-F238E27FC236}">
                                      <a16:creationId xmlns:a16="http://schemas.microsoft.com/office/drawing/2014/main" id="{616780C8-8470-469D-84D7-77CB48205595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78" y="5765328"/>
                                    <a:ext cx="2104680" cy="167674"/>
                                  </a:xfrm>
                                  <a:prstGeom prst="homePlate">
                                    <a:avLst>
                                      <a:gd name="adj" fmla="val 0"/>
                                    </a:avLst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g:grpSp>
                              <wpg:cNvPr id="26" name="Group 26" descr="Skill">
                                <a:extLst>
                                  <a:ext uri="{FF2B5EF4-FFF2-40B4-BE49-F238E27FC236}">
                                    <a16:creationId xmlns:a16="http://schemas.microsoft.com/office/drawing/2014/main" id="{C59F7C1D-1538-4E3F-89B1-E2BBF65B4C3C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-2" y="1285190"/>
                                  <a:ext cx="2152100" cy="320447"/>
                                  <a:chOff x="502193" y="6191016"/>
                                  <a:chExt cx="2152100" cy="320447"/>
                                </a:xfrm>
                              </wpg:grpSpPr>
                              <wps:wsp>
                                <wps:cNvPr id="33" name="TextBox 124">
                                  <a:extLst>
                                    <a:ext uri="{FF2B5EF4-FFF2-40B4-BE49-F238E27FC236}">
                                      <a16:creationId xmlns:a16="http://schemas.microsoft.com/office/drawing/2014/main" id="{01F13476-8E95-4C66-8BED-5A2D32854DED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360004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675B9A31" w14:textId="26DA5F0D" w:rsidR="008E2197" w:rsidRPr="00675E2B" w:rsidRDefault="00E11CC4" w:rsidP="008E2197">
                                      <w:pPr>
                                        <w:pStyle w:val="Skill"/>
                                        <w:rPr>
                                          <w:color w:val="15253C" w:themeColor="accent1" w:themeShade="BF"/>
                                        </w:rPr>
                                      </w:pPr>
                                      <w:r w:rsidRPr="00675E2B">
                                        <w:rPr>
                                          <w:color w:val="15253C" w:themeColor="accent1" w:themeShade="BF"/>
                                        </w:rPr>
                                        <w:t>React.js</w:t>
                                      </w:r>
                                    </w:p>
                                    <w:p w14:paraId="40372630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4" name="Rectangle 34">
                                  <a:extLst>
                                    <a:ext uri="{FF2B5EF4-FFF2-40B4-BE49-F238E27FC236}">
                                      <a16:creationId xmlns:a16="http://schemas.microsoft.com/office/drawing/2014/main" id="{8746491D-E8C4-4B48-91AF-B406EF6AF94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701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5" name="Rectangle 35">
                                  <a:extLst>
                                    <a:ext uri="{FF2B5EF4-FFF2-40B4-BE49-F238E27FC236}">
                                      <a16:creationId xmlns:a16="http://schemas.microsoft.com/office/drawing/2014/main" id="{ABB252AF-D7F5-412C-A251-F4E190A2C889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3" y="6191016"/>
                                    <a:ext cx="2104487" cy="16278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g:grpSp>
                              <wpg:cNvPr id="27" name="Group 27" descr="Skill">
                                <a:extLst>
                                  <a:ext uri="{FF2B5EF4-FFF2-40B4-BE49-F238E27FC236}">
                                    <a16:creationId xmlns:a16="http://schemas.microsoft.com/office/drawing/2014/main" id="{073911AD-9B7C-475D-B32A-5F31B23D983E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703766"/>
                                  <a:ext cx="2152098" cy="320971"/>
                                  <a:chOff x="502195" y="6616560"/>
                                  <a:chExt cx="2152098" cy="320971"/>
                                </a:xfrm>
                              </wpg:grpSpPr>
                              <wps:wsp>
                                <wps:cNvPr id="29" name="TextBox 129">
                                  <a:extLst>
                                    <a:ext uri="{FF2B5EF4-FFF2-40B4-BE49-F238E27FC236}">
                                      <a16:creationId xmlns:a16="http://schemas.microsoft.com/office/drawing/2014/main" id="{46A9BC46-5209-486F-85FB-95EDCA80303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786072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49A146A7" w14:textId="0F67B2CF" w:rsidR="008E2197" w:rsidRPr="00675E2B" w:rsidRDefault="00E11CC4" w:rsidP="008E2197">
                                      <w:pPr>
                                        <w:pStyle w:val="Skill"/>
                                        <w:rPr>
                                          <w:color w:val="15253C" w:themeColor="accent1" w:themeShade="BF"/>
                                        </w:rPr>
                                      </w:pPr>
                                      <w:r w:rsidRPr="00675E2B">
                                        <w:rPr>
                                          <w:color w:val="15253C" w:themeColor="accent1" w:themeShade="BF"/>
                                        </w:rPr>
                                        <w:t>Next.js</w:t>
                                      </w:r>
                                    </w:p>
                                    <w:p w14:paraId="4B204883" w14:textId="77777777" w:rsidR="00144072" w:rsidRDefault="00144072" w:rsidP="008E2197"/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0" name="Rectangle 30">
                                  <a:extLst>
                                    <a:ext uri="{FF2B5EF4-FFF2-40B4-BE49-F238E27FC236}">
                                      <a16:creationId xmlns:a16="http://schemas.microsoft.com/office/drawing/2014/main" id="{90B14F3D-2882-4C43-BEE1-E16E1B376244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617769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1" name="Arrow: Pentagon 31">
                                  <a:extLst>
                                    <a:ext uri="{FF2B5EF4-FFF2-40B4-BE49-F238E27FC236}">
                                      <a16:creationId xmlns:a16="http://schemas.microsoft.com/office/drawing/2014/main" id="{4E41D26B-B161-436A-B31A-33082096B04D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7" y="6616560"/>
                                    <a:ext cx="1838860" cy="164143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93005A" id="Group 153" o:spid="_x0000_s1026" alt="&quot;&quot;" style="width:169.85pt;height:159.45pt;mso-position-horizontal-relative:char;mso-position-vertical-relative:line" coordorigin="-51" coordsize="21572,20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">
                      <v:group id="Group 16" o:spid="_x0000_s1027" alt="Skill" style="position:absolute;width:21520;height:3197" coordorigin="5021,49134" coordsize="21521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Box 55" o:spid="_x0000_s1028" type="#_x0000_t202" style="position:absolute;left:5021;top:50817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        <v:textbox inset="0,0,0,0">
                            <w:txbxContent>
                              <w:p w14:paraId="6C50913A" w14:textId="12C8EDC1" w:rsidR="00144072" w:rsidRPr="00675E2B" w:rsidRDefault="00E11CC4" w:rsidP="00E11CC4">
                                <w:pPr>
                                  <w:pStyle w:val="Skill"/>
                                  <w:rPr>
                                    <w:color w:val="15253C" w:themeColor="accent1" w:themeShade="BF"/>
                                  </w:rPr>
                                </w:pPr>
                                <w:r w:rsidRPr="00675E2B">
                                  <w:rPr>
                                    <w:color w:val="15253C" w:themeColor="accent1" w:themeShade="BF"/>
                                  </w:rPr>
                                  <w:t>HTML</w:t>
                                </w:r>
                              </w:p>
                            </w:txbxContent>
                          </v:textbox>
                        </v:shape>
                        <v:rect id="Rectangle 58" o:spid="_x0000_s1029" style="position:absolute;left:5021;top:49134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" fillcolor="#cdedda [3207]" stroked="f" strokeweight="1pt"/>
                        <v:shapetype id="_x0000_t15" coordsize="21600,21600" o:spt="15" adj="16200" path="m@0,l,,,21600@0,21600,21600,10800xe">
                          <v:stroke joinstyle="miter"/>
                          <v:formulas>
                            <v:f eqn="val #0"/>
                            <v:f eqn="prod #0 1 2"/>
                          </v:formulas>
                          <v:path gradientshapeok="t" o:connecttype="custom" o:connectlocs="@1,0;0,10800;@1,21600;21600,10800" o:connectangles="270,180,90,0" textboxrect="0,0,10800,21600;0,0,16200,21600;0,0,21600,21600"/>
                          <v:handles>
                            <v:h position="#0,topLeft" xrange="0,21600"/>
                          </v:handles>
                        </v:shapetype>
                        <v:shape id="Arrow: Pentagon 59" o:spid="_x0000_s1030" type="#_x0000_t15" style="position:absolute;left:5021;top:49134;width:21051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" adj="21600" fillcolor="#1d3251 [3204]" stroked="f" strokeweight="1pt"/>
                      </v:group>
                      <v:group id="Group 24" o:spid="_x0000_s1031" alt="Skill" style="position:absolute;left:-51;top:4284;width:21571;height:3199" coordorigin="4970,53394" coordsize="21572,3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 id="TextBox 114" o:spid="_x0000_s1032" type="#_x0000_t202" style="position:absolute;left:5021;top:55078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        <v:textbox inset="0,0,0,0">
                            <w:txbxContent>
                              <w:p w14:paraId="57F778FC" w14:textId="218BA970" w:rsidR="008E2197" w:rsidRPr="00675E2B" w:rsidRDefault="00E11CC4" w:rsidP="008E2197">
                                <w:pPr>
                                  <w:pStyle w:val="Skill"/>
                                  <w:rPr>
                                    <w:color w:val="15253C" w:themeColor="accent1" w:themeShade="BF"/>
                                  </w:rPr>
                                </w:pPr>
                                <w:r w:rsidRPr="00675E2B">
                                  <w:rPr>
                                    <w:color w:val="15253C" w:themeColor="accent1" w:themeShade="BF"/>
                                  </w:rPr>
                                  <w:t>CSS</w:t>
                                </w:r>
                              </w:p>
                              <w:p w14:paraId="4BE94DE3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42" o:spid="_x0000_s1033" style="position:absolute;left:5021;top:53395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" fillcolor="#cdedda [3207]" stroked="f" strokeweight="1pt"/>
                        <v:shape id="Arrow: Pentagon 43" o:spid="_x0000_s1034" type="#_x0000_t15" style="position:absolute;left:4970;top:53394;width:21100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" adj="21600" fillcolor="#1d3251 [3204]" stroked="f" strokeweight="1pt"/>
                      </v:group>
                      <v:group id="Group 25" o:spid="_x0000_s1035" alt="Skill" style="position:absolute;top:8569;width:21520;height:3201" coordorigin="5021,57653" coordsize="21521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shape id="TextBox 119" o:spid="_x0000_s1036" type="#_x0000_t202" style="position:absolute;left:5021;top:59339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        <v:textbox inset="0,0,0,0">
                            <w:txbxContent>
                              <w:p w14:paraId="0B86D330" w14:textId="11F858F3" w:rsidR="008E2197" w:rsidRPr="00675E2B" w:rsidRDefault="00E11CC4" w:rsidP="008E2197">
                                <w:pPr>
                                  <w:pStyle w:val="Skill"/>
                                  <w:rPr>
                                    <w:color w:val="15253C" w:themeColor="accent1" w:themeShade="BF"/>
                                  </w:rPr>
                                </w:pPr>
                                <w:r w:rsidRPr="00675E2B">
                                  <w:rPr>
                                    <w:color w:val="15253C" w:themeColor="accent1" w:themeShade="BF"/>
                                  </w:rPr>
                                  <w:t>Javascript</w:t>
                                </w:r>
                              </w:p>
                              <w:p w14:paraId="4E608C10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38" o:spid="_x0000_s1037" style="position:absolute;left:5021;top:57656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Akt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IwNX8IPkOtfAAAA//8DAFBLAQItABQABgAIAAAAIQDb4fbL7gAAAIUBAAATAAAAAAAAAAAA&#10;AAAAAAAAAABbQ29udGVudF9UeXBlc10ueG1sUEsBAi0AFAAGAAgAAAAhAFr0LFu/AAAAFQEAAAsA&#10;AAAAAAAAAAAAAAAAHwEAAF9yZWxzLy5yZWxzUEsBAi0AFAAGAAgAAAAhAJycCS3EAAAA2wAAAA8A&#10;AAAAAAAAAAAAAAAABwIAAGRycy9kb3ducmV2LnhtbFBLBQYAAAAAAwADALcAAAD4AgAAAAA=&#10;" fillcolor="#cdedda [3207]" stroked="f" strokeweight="1pt"/>
                        <v:shape id="Arrow: Pentagon 39" o:spid="_x0000_s1038" type="#_x0000_t15" style="position:absolute;left:5021;top:57653;width:21047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" adj="21600" fillcolor="#1d3251 [3204]" stroked="f" strokeweight="1pt"/>
                      </v:group>
                      <v:group id="Group 26" o:spid="_x0000_s1039" alt="Skill" style="position:absolute;top:12851;width:21520;height:3205" coordorigin="5021,61910" coordsize="21521,3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shape id="TextBox 124" o:spid="_x0000_s1040" type="#_x0000_t202" style="position:absolute;left:5021;top:63600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        <v:textbox inset="0,0,0,0">
                            <w:txbxContent>
                              <w:p w14:paraId="675B9A31" w14:textId="26DA5F0D" w:rsidR="008E2197" w:rsidRPr="00675E2B" w:rsidRDefault="00E11CC4" w:rsidP="008E2197">
                                <w:pPr>
                                  <w:pStyle w:val="Skill"/>
                                  <w:rPr>
                                    <w:color w:val="15253C" w:themeColor="accent1" w:themeShade="BF"/>
                                  </w:rPr>
                                </w:pPr>
                                <w:r w:rsidRPr="00675E2B">
                                  <w:rPr>
                                    <w:color w:val="15253C" w:themeColor="accent1" w:themeShade="BF"/>
                                  </w:rPr>
                                  <w:t>React.js</w:t>
                                </w:r>
                              </w:p>
                              <w:p w14:paraId="40372630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34" o:spid="_x0000_s1041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" fillcolor="#cdedda [3207]" stroked="f" strokeweight="1pt"/>
                        <v:rect id="Rectangle 35" o:spid="_x0000_s1042" style="position:absolute;left:5021;top:61910;width:21045;height:16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4Kn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" fillcolor="#1d3251 [3204]" stroked="f" strokeweight="1pt"/>
                      </v:group>
                      <v:group id="Group 27" o:spid="_x0000_s1043" alt="Skill" style="position:absolute;top:17037;width:21520;height:3210" coordorigin="5021,66165" coordsize="21520,3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v:shape id="TextBox 129" o:spid="_x0000_s1044" type="#_x0000_t202" style="position:absolute;left:5021;top:67860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        <v:textbox inset="0,0,0,0">
                            <w:txbxContent>
                              <w:p w14:paraId="49A146A7" w14:textId="0F67B2CF" w:rsidR="008E2197" w:rsidRPr="00675E2B" w:rsidRDefault="00E11CC4" w:rsidP="008E2197">
                                <w:pPr>
                                  <w:pStyle w:val="Skill"/>
                                  <w:rPr>
                                    <w:color w:val="15253C" w:themeColor="accent1" w:themeShade="BF"/>
                                  </w:rPr>
                                </w:pPr>
                                <w:r w:rsidRPr="00675E2B">
                                  <w:rPr>
                                    <w:color w:val="15253C" w:themeColor="accent1" w:themeShade="BF"/>
                                  </w:rPr>
                                  <w:t>Next.js</w:t>
                                </w:r>
                              </w:p>
                              <w:p w14:paraId="4B204883" w14:textId="77777777" w:rsidR="00144072" w:rsidRDefault="00144072" w:rsidP="008E2197"/>
                            </w:txbxContent>
                          </v:textbox>
                        </v:shape>
                        <v:rect id="Rectangle 30" o:spid="_x0000_s1045" style="position:absolute;left:5021;top:66177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gUr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KwPX8IPkOtfAAAA//8DAFBLAQItABQABgAIAAAAIQDb4fbL7gAAAIUBAAATAAAAAAAAAAAA&#10;AAAAAAAAAABbQ29udGVudF9UeXBlc10ueG1sUEsBAi0AFAAGAAgAAAAhAFr0LFu/AAAAFQEAAAsA&#10;AAAAAAAAAAAAAAAAHwEAAF9yZWxzLy5yZWxzUEsBAi0AFAAGAAgAAAAhAGLqBSvEAAAA2wAAAA8A&#10;AAAAAAAAAAAAAAAABwIAAGRycy9kb3ducmV2LnhtbFBLBQYAAAAAAwADALcAAAD4AgAAAAA=&#10;" fillcolor="#cdedda [3207]" stroked="f" strokeweight="1pt"/>
                        <v:shape id="Arrow: Pentagon 31" o:spid="_x0000_s1046" type="#_x0000_t15" style="position:absolute;left:5021;top:66165;width:18389;height:16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" adj="20636" fillcolor="#1d3251 [3204]" stroked="f" strokeweight="1pt"/>
                      </v:group>
                      <w10:anchorlock/>
                    </v:group>
                  </w:pict>
                </mc:Fallback>
              </mc:AlternateContent>
            </w:r>
          </w:p>
          <w:p w14:paraId="7CA7774C" w14:textId="29446EC1" w:rsidR="00552F9B" w:rsidRPr="00552F9B" w:rsidRDefault="006B0598" w:rsidP="00552F9B">
            <w:r w:rsidRPr="006B0598">
              <w:rPr>
                <w:noProof/>
              </w:rPr>
              <mc:AlternateContent>
                <mc:Choice Requires="wpg">
                  <w:drawing>
                    <wp:inline distT="0" distB="0" distL="0" distR="0" wp14:anchorId="41599FC8" wp14:editId="5698AEC3">
                      <wp:extent cx="2152098" cy="2024737"/>
                      <wp:effectExtent l="0" t="0" r="635" b="0"/>
                      <wp:docPr id="174" name="Group 17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2098" cy="2024737"/>
                                <a:chOff x="0" y="0"/>
                                <a:chExt cx="2152098" cy="2024737"/>
                              </a:xfrm>
                            </wpg:grpSpPr>
                            <wpg:grpSp>
                              <wpg:cNvPr id="175" name="Group 175" descr="Skill"/>
                              <wpg:cNvGrpSpPr/>
                              <wpg:grpSpPr>
                                <a:xfrm>
                                  <a:off x="0" y="0"/>
                                  <a:ext cx="2152098" cy="319762"/>
                                  <a:chOff x="502195" y="4913494"/>
                                  <a:chExt cx="2152098" cy="319762"/>
                                </a:xfrm>
                              </wpg:grpSpPr>
                              <wps:wsp>
                                <wps:cNvPr id="176" name="TextBox 55"/>
                                <wps:cNvSpPr txBox="1"/>
                                <wps:spPr>
                                  <a:xfrm>
                                    <a:off x="502195" y="5081797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552BF709" w14:textId="13343424" w:rsidR="006B0598" w:rsidRPr="00675E2B" w:rsidRDefault="00E11CC4" w:rsidP="00E11CC4">
                                      <w:pPr>
                                        <w:jc w:val="center"/>
                                        <w:rPr>
                                          <w:color w:val="15253C" w:themeColor="accent1" w:themeShade="BF"/>
                                        </w:rPr>
                                      </w:pPr>
                                      <w:r w:rsidRPr="00675E2B">
                                        <w:rPr>
                                          <w:color w:val="15253C" w:themeColor="accent1" w:themeShade="BF"/>
                                        </w:rPr>
                                        <w:t>API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177" name="Rectangle 177"/>
                                <wps:cNvSpPr/>
                                <wps:spPr>
                                  <a:xfrm>
                                    <a:off x="502195" y="4913494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DEDDA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178" name="Arrow: Pentagon 178"/>
                                <wps:cNvSpPr/>
                                <wps:spPr>
                                  <a:xfrm>
                                    <a:off x="502196" y="4913494"/>
                                    <a:ext cx="1876925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rgbClr val="1D3251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g:grpSp>
                              <wpg:cNvPr id="180" name="Group 180" descr="Skill"/>
                              <wpg:cNvGrpSpPr/>
                              <wpg:grpSpPr>
                                <a:xfrm>
                                  <a:off x="0" y="428549"/>
                                  <a:ext cx="2152098" cy="319838"/>
                                  <a:chOff x="502195" y="5339487"/>
                                  <a:chExt cx="2152098" cy="319838"/>
                                </a:xfrm>
                              </wpg:grpSpPr>
                              <wps:wsp>
                                <wps:cNvPr id="181" name="TextBox 114"/>
                                <wps:cNvSpPr txBox="1"/>
                                <wps:spPr>
                                  <a:xfrm>
                                    <a:off x="502195" y="5507866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1DD97ABE" w14:textId="37A07C1B" w:rsidR="006B0598" w:rsidRPr="00675E2B" w:rsidRDefault="00C33C1E" w:rsidP="00E11CC4">
                                      <w:pPr>
                                        <w:jc w:val="center"/>
                                        <w:rPr>
                                          <w:color w:val="15253C" w:themeColor="accent1" w:themeShade="BF"/>
                                        </w:rPr>
                                      </w:pPr>
                                      <w:r>
                                        <w:rPr>
                                          <w:color w:val="15253C" w:themeColor="accent1" w:themeShade="BF"/>
                                        </w:rPr>
                                        <w:t>Blockchain technology</w:t>
                                      </w:r>
                                    </w:p>
                                    <w:p w14:paraId="3B46894A" w14:textId="77777777" w:rsidR="006B0598" w:rsidRDefault="006B0598" w:rsidP="006B0598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182" name="Rectangle 182"/>
                                <wps:cNvSpPr/>
                                <wps:spPr>
                                  <a:xfrm>
                                    <a:off x="502195" y="5339563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DEDDA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183" name="Arrow: Pentagon 183"/>
                                <wps:cNvSpPr/>
                                <wps:spPr>
                                  <a:xfrm>
                                    <a:off x="502196" y="5339487"/>
                                    <a:ext cx="2109485" cy="163265"/>
                                  </a:xfrm>
                                  <a:prstGeom prst="homePlate">
                                    <a:avLst>
                                      <a:gd name="adj" fmla="val 0"/>
                                    </a:avLst>
                                  </a:prstGeom>
                                  <a:solidFill>
                                    <a:srgbClr val="1D3251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g:grpSp>
                              <wpg:cNvPr id="185" name="Group 185" descr="Skill"/>
                              <wpg:cNvGrpSpPr/>
                              <wpg:grpSpPr>
                                <a:xfrm>
                                  <a:off x="0" y="856796"/>
                                  <a:ext cx="2152098" cy="320216"/>
                                  <a:chOff x="502195" y="5765178"/>
                                  <a:chExt cx="2152098" cy="320216"/>
                                </a:xfrm>
                              </wpg:grpSpPr>
                              <wps:wsp>
                                <wps:cNvPr id="186" name="TextBox 119"/>
                                <wps:cNvSpPr txBox="1"/>
                                <wps:spPr>
                                  <a:xfrm>
                                    <a:off x="502195" y="5933935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30A978FD" w14:textId="47BAA8B1" w:rsidR="006B0598" w:rsidRPr="00675E2B" w:rsidRDefault="00C33C1E" w:rsidP="00E11CC4">
                                      <w:pPr>
                                        <w:jc w:val="center"/>
                                        <w:rPr>
                                          <w:color w:val="15253C" w:themeColor="accent1" w:themeShade="BF"/>
                                        </w:rPr>
                                      </w:pPr>
                                      <w:r>
                                        <w:rPr>
                                          <w:color w:val="15253C" w:themeColor="accent1" w:themeShade="BF"/>
                                        </w:rPr>
                                        <w:t>Solidity</w:t>
                                      </w:r>
                                    </w:p>
                                    <w:p w14:paraId="709352D4" w14:textId="77777777" w:rsidR="006B0598" w:rsidRDefault="006B0598" w:rsidP="006B0598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187" name="Rectangle 187"/>
                                <wps:cNvSpPr/>
                                <wps:spPr>
                                  <a:xfrm>
                                    <a:off x="502195" y="5765632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DEDDA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188" name="Arrow: Pentagon 188"/>
                                <wps:cNvSpPr/>
                                <wps:spPr>
                                  <a:xfrm>
                                    <a:off x="502195" y="5765178"/>
                                    <a:ext cx="2118930" cy="168575"/>
                                  </a:xfrm>
                                  <a:prstGeom prst="homePlate">
                                    <a:avLst>
                                      <a:gd name="adj" fmla="val 0"/>
                                    </a:avLst>
                                  </a:prstGeom>
                                  <a:solidFill>
                                    <a:srgbClr val="1D3251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g:grpSp>
                              <wpg:cNvPr id="190" name="Group 190" descr="Skill"/>
                              <wpg:cNvGrpSpPr/>
                              <wpg:grpSpPr>
                                <a:xfrm>
                                  <a:off x="0" y="1284060"/>
                                  <a:ext cx="2152098" cy="321577"/>
                                  <a:chOff x="502195" y="6189886"/>
                                  <a:chExt cx="2152098" cy="321577"/>
                                </a:xfrm>
                              </wpg:grpSpPr>
                              <wps:wsp>
                                <wps:cNvPr id="191" name="TextBox 124"/>
                                <wps:cNvSpPr txBox="1"/>
                                <wps:spPr>
                                  <a:xfrm>
                                    <a:off x="502195" y="6360004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1A0C759F" w14:textId="6009AEA5" w:rsidR="006B0598" w:rsidRPr="00675E2B" w:rsidRDefault="00C33C1E" w:rsidP="00E11CC4">
                                      <w:pPr>
                                        <w:jc w:val="center"/>
                                        <w:rPr>
                                          <w:color w:val="15253C" w:themeColor="accent1" w:themeShade="BF"/>
                                        </w:rPr>
                                      </w:pPr>
                                      <w:r>
                                        <w:rPr>
                                          <w:color w:val="15253C" w:themeColor="accent1" w:themeShade="BF"/>
                                        </w:rPr>
                                        <w:t>Smart Contracts</w:t>
                                      </w:r>
                                    </w:p>
                                    <w:p w14:paraId="6B09151F" w14:textId="77777777" w:rsidR="006B0598" w:rsidRDefault="006B0598" w:rsidP="006B0598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192" name="Rectangle 192"/>
                                <wps:cNvSpPr/>
                                <wps:spPr>
                                  <a:xfrm>
                                    <a:off x="502195" y="6191701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DEDDA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193" name="Arrow: Pentagon 193"/>
                                <wps:cNvSpPr/>
                                <wps:spPr>
                                  <a:xfrm>
                                    <a:off x="502195" y="6189886"/>
                                    <a:ext cx="2095500" cy="164823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rgbClr val="1D3251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g:grpSp>
                              <wpg:cNvPr id="195" name="Group 195" descr="Skill"/>
                              <wpg:cNvGrpSpPr/>
                              <wpg:grpSpPr>
                                <a:xfrm>
                                  <a:off x="0" y="1703472"/>
                                  <a:ext cx="2152098" cy="321265"/>
                                  <a:chOff x="502195" y="6616266"/>
                                  <a:chExt cx="2152098" cy="321265"/>
                                </a:xfrm>
                              </wpg:grpSpPr>
                              <wps:wsp>
                                <wps:cNvPr id="196" name="TextBox 129"/>
                                <wps:cNvSpPr txBox="1"/>
                                <wps:spPr>
                                  <a:xfrm>
                                    <a:off x="502195" y="6786072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54A60267" w14:textId="4545B43D" w:rsidR="006B0598" w:rsidRPr="00675E2B" w:rsidRDefault="00C33C1E" w:rsidP="00E11CC4">
                                      <w:pPr>
                                        <w:jc w:val="center"/>
                                        <w:rPr>
                                          <w:color w:val="15253C" w:themeColor="accent1" w:themeShade="BF"/>
                                        </w:rPr>
                                      </w:pPr>
                                      <w:r>
                                        <w:rPr>
                                          <w:color w:val="15253C" w:themeColor="accent1" w:themeShade="BF"/>
                                        </w:rPr>
                                        <w:t>gi</w:t>
                                      </w:r>
                                      <w:r w:rsidR="00E11CC4" w:rsidRPr="00675E2B">
                                        <w:rPr>
                                          <w:color w:val="15253C" w:themeColor="accent1" w:themeShade="BF"/>
                                        </w:rPr>
                                        <w:t>t</w:t>
                                      </w:r>
                                    </w:p>
                                    <w:p w14:paraId="7FB6FF0F" w14:textId="77777777" w:rsidR="006B0598" w:rsidRDefault="006B0598" w:rsidP="006B0598"/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197" name="Rectangle 197"/>
                                <wps:cNvSpPr/>
                                <wps:spPr>
                                  <a:xfrm>
                                    <a:off x="502195" y="6617769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DEDDA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198" name="Arrow: Pentagon 198"/>
                                <wps:cNvSpPr/>
                                <wps:spPr>
                                  <a:xfrm>
                                    <a:off x="502196" y="6616266"/>
                                    <a:ext cx="1648325" cy="164438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rgbClr val="1D3251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599FC8" id="Group 174" o:spid="_x0000_s1047" alt="&quot;&quot;" style="width:169.45pt;height:159.45pt;mso-position-horizontal-relative:char;mso-position-vertical-relative:line" coordsize="21520,20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">
                      <v:group id="Group 175" o:spid="_x0000_s1048" alt="Skill" style="position:absolute;width:21520;height:3197" coordorigin="5021,49134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      <v:shape id="TextBox 55" o:spid="_x0000_s1049" type="#_x0000_t202" style="position:absolute;left:5021;top:50817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" filled="f" stroked="f">
                          <v:textbox inset="0,0,0,0">
                            <w:txbxContent>
                              <w:p w14:paraId="552BF709" w14:textId="13343424" w:rsidR="006B0598" w:rsidRPr="00675E2B" w:rsidRDefault="00E11CC4" w:rsidP="00E11CC4">
                                <w:pPr>
                                  <w:jc w:val="center"/>
                                  <w:rPr>
                                    <w:color w:val="15253C" w:themeColor="accent1" w:themeShade="BF"/>
                                  </w:rPr>
                                </w:pPr>
                                <w:r w:rsidRPr="00675E2B">
                                  <w:rPr>
                                    <w:color w:val="15253C" w:themeColor="accent1" w:themeShade="BF"/>
                                  </w:rPr>
                                  <w:t>API</w:t>
                                </w:r>
                              </w:p>
                            </w:txbxContent>
                          </v:textbox>
                        </v:shape>
                        <v:rect id="Rectangle 177" o:spid="_x0000_s1050" style="position:absolute;left:5021;top:49134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" fillcolor="#cdedda" stroked="f" strokeweight="1pt"/>
                        <v:shape id="Arrow: Pentagon 178" o:spid="_x0000_s1051" type="#_x0000_t15" style="position:absolute;left:5021;top:49134;width:18770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" adj="20661" fillcolor="#1d3251" stroked="f" strokeweight="1pt"/>
                      </v:group>
                      <v:group id="Group 180" o:spid="_x0000_s1052" alt="Skill" style="position:absolute;top:4285;width:21520;height:3198" coordorigin="5021,53394" coordsize="21520,3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      <v:shape id="TextBox 114" o:spid="_x0000_s1053" type="#_x0000_t202" style="position:absolute;left:5021;top:55078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" filled="f" stroked="f">
                          <v:textbox inset="0,0,0,0">
                            <w:txbxContent>
                              <w:p w14:paraId="1DD97ABE" w14:textId="37A07C1B" w:rsidR="006B0598" w:rsidRPr="00675E2B" w:rsidRDefault="00C33C1E" w:rsidP="00E11CC4">
                                <w:pPr>
                                  <w:jc w:val="center"/>
                                  <w:rPr>
                                    <w:color w:val="15253C" w:themeColor="accent1" w:themeShade="BF"/>
                                  </w:rPr>
                                </w:pPr>
                                <w:r>
                                  <w:rPr>
                                    <w:color w:val="15253C" w:themeColor="accent1" w:themeShade="BF"/>
                                  </w:rPr>
                                  <w:t>Blockchain technology</w:t>
                                </w:r>
                              </w:p>
                              <w:p w14:paraId="3B46894A" w14:textId="77777777" w:rsidR="006B0598" w:rsidRDefault="006B0598" w:rsidP="006B0598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182" o:spid="_x0000_s1054" style="position:absolute;left:5021;top:53395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" fillcolor="#cdedda" stroked="f" strokeweight="1pt"/>
                        <v:shape id="Arrow: Pentagon 183" o:spid="_x0000_s1055" type="#_x0000_t15" style="position:absolute;left:5021;top:53394;width:21095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" adj="21600" fillcolor="#1d3251" stroked="f" strokeweight="1pt"/>
                      </v:group>
                      <v:group id="Group 185" o:spid="_x0000_s1056" alt="Skill" style="position:absolute;top:8567;width:21520;height:3203" coordorigin="5021,57651" coordsize="21520,3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      <v:shape id="TextBox 119" o:spid="_x0000_s1057" type="#_x0000_t202" style="position:absolute;left:5021;top:59339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" filled="f" stroked="f">
                          <v:textbox inset="0,0,0,0">
                            <w:txbxContent>
                              <w:p w14:paraId="30A978FD" w14:textId="47BAA8B1" w:rsidR="006B0598" w:rsidRPr="00675E2B" w:rsidRDefault="00C33C1E" w:rsidP="00E11CC4">
                                <w:pPr>
                                  <w:jc w:val="center"/>
                                  <w:rPr>
                                    <w:color w:val="15253C" w:themeColor="accent1" w:themeShade="BF"/>
                                  </w:rPr>
                                </w:pPr>
                                <w:r>
                                  <w:rPr>
                                    <w:color w:val="15253C" w:themeColor="accent1" w:themeShade="BF"/>
                                  </w:rPr>
                                  <w:t>Solidity</w:t>
                                </w:r>
                              </w:p>
                              <w:p w14:paraId="709352D4" w14:textId="77777777" w:rsidR="006B0598" w:rsidRDefault="006B0598" w:rsidP="006B0598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187" o:spid="_x0000_s1058" style="position:absolute;left:5021;top:57656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" fillcolor="#cdedda" stroked="f" strokeweight="1pt"/>
                        <v:shape id="Arrow: Pentagon 188" o:spid="_x0000_s1059" type="#_x0000_t15" style="position:absolute;left:5021;top:57651;width:21190;height:1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" adj="21600" fillcolor="#1d3251" stroked="f" strokeweight="1pt"/>
                      </v:group>
                      <v:group id="Group 190" o:spid="_x0000_s1060" alt="Skill" style="position:absolute;top:12840;width:21520;height:3216" coordorigin="5021,61898" coordsize="21520,3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            <v:shape id="TextBox 124" o:spid="_x0000_s1061" type="#_x0000_t202" style="position:absolute;left:5021;top:63600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GHz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YsJvJ+JF8jVCwAA//8DAFBLAQItABQABgAIAAAAIQDb4fbL7gAAAIUBAAATAAAAAAAAAAAAAAAA&#10;AAAAAABbQ29udGVudF9UeXBlc10ueG1sUEsBAi0AFAAGAAgAAAAhAFr0LFu/AAAAFQEAAAsAAAAA&#10;AAAAAAAAAAAAHwEAAF9yZWxzLy5yZWxzUEsBAi0AFAAGAAgAAAAhAOaYYfPBAAAA3AAAAA8AAAAA&#10;AAAAAAAAAAAABwIAAGRycy9kb3ducmV2LnhtbFBLBQYAAAAAAwADALcAAAD1AgAAAAA=&#10;" filled="f" stroked="f">
                          <v:textbox inset="0,0,0,0">
                            <w:txbxContent>
                              <w:p w14:paraId="1A0C759F" w14:textId="6009AEA5" w:rsidR="006B0598" w:rsidRPr="00675E2B" w:rsidRDefault="00C33C1E" w:rsidP="00E11CC4">
                                <w:pPr>
                                  <w:jc w:val="center"/>
                                  <w:rPr>
                                    <w:color w:val="15253C" w:themeColor="accent1" w:themeShade="BF"/>
                                  </w:rPr>
                                </w:pPr>
                                <w:r>
                                  <w:rPr>
                                    <w:color w:val="15253C" w:themeColor="accent1" w:themeShade="BF"/>
                                  </w:rPr>
                                  <w:t>Smart Contracts</w:t>
                                </w:r>
                              </w:p>
                              <w:p w14:paraId="6B09151F" w14:textId="77777777" w:rsidR="006B0598" w:rsidRDefault="006B0598" w:rsidP="006B0598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192" o:spid="_x0000_s1062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" fillcolor="#cdedda" stroked="f" strokeweight="1pt"/>
                        <v:shape id="Arrow: Pentagon 193" o:spid="_x0000_s1063" type="#_x0000_t15" style="position:absolute;left:5021;top:61898;width:20955;height:16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" adj="20751" fillcolor="#1d3251" stroked="f" strokeweight="1pt"/>
                      </v:group>
                      <v:group id="Group 195" o:spid="_x0000_s1064" alt="Skill" style="position:absolute;top:17034;width:21520;height:3213" coordorigin="5021,66162" coordsize="21520,3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      <v:shape id="TextBox 129" o:spid="_x0000_s1065" type="#_x0000_t202" style="position:absolute;left:5021;top:67860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" filled="f" stroked="f">
                          <v:textbox inset="0,0,0,0">
                            <w:txbxContent>
                              <w:p w14:paraId="54A60267" w14:textId="4545B43D" w:rsidR="006B0598" w:rsidRPr="00675E2B" w:rsidRDefault="00C33C1E" w:rsidP="00E11CC4">
                                <w:pPr>
                                  <w:jc w:val="center"/>
                                  <w:rPr>
                                    <w:color w:val="15253C" w:themeColor="accent1" w:themeShade="BF"/>
                                  </w:rPr>
                                </w:pPr>
                                <w:r>
                                  <w:rPr>
                                    <w:color w:val="15253C" w:themeColor="accent1" w:themeShade="BF"/>
                                  </w:rPr>
                                  <w:t>gi</w:t>
                                </w:r>
                                <w:r w:rsidR="00E11CC4" w:rsidRPr="00675E2B">
                                  <w:rPr>
                                    <w:color w:val="15253C" w:themeColor="accent1" w:themeShade="BF"/>
                                  </w:rPr>
                                  <w:t>t</w:t>
                                </w:r>
                              </w:p>
                              <w:p w14:paraId="7FB6FF0F" w14:textId="77777777" w:rsidR="006B0598" w:rsidRDefault="006B0598" w:rsidP="006B0598"/>
                            </w:txbxContent>
                          </v:textbox>
                        </v:shape>
                        <v:rect id="Rectangle 197" o:spid="_x0000_s1066" style="position:absolute;left:5021;top:66177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" fillcolor="#cdedda" stroked="f" strokeweight="1pt"/>
                        <v:shape id="Arrow: Pentagon 198" o:spid="_x0000_s1067" type="#_x0000_t15" style="position:absolute;left:5021;top:66162;width:16484;height:1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" adj="20523" fillcolor="#1d3251" stroked="f" strokeweight="1pt"/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24" w:type="dxa"/>
            <w:tcBorders>
              <w:left w:val="single" w:sz="4" w:space="0" w:color="D9D9D9" w:themeColor="background1" w:themeShade="D9"/>
            </w:tcBorders>
          </w:tcPr>
          <w:p w14:paraId="3F988928" w14:textId="77777777" w:rsidR="00144072" w:rsidRPr="00997E86" w:rsidRDefault="00144072" w:rsidP="00144072">
            <w:pPr>
              <w:pStyle w:val="Heading1"/>
            </w:pPr>
          </w:p>
        </w:tc>
        <w:tc>
          <w:tcPr>
            <w:tcW w:w="9684" w:type="dxa"/>
            <w:gridSpan w:val="2"/>
          </w:tcPr>
          <w:p w14:paraId="59D2A8C2" w14:textId="7C452408" w:rsidR="00144072" w:rsidRPr="002C2657" w:rsidRDefault="00297091" w:rsidP="00144072">
            <w:pPr>
              <w:pStyle w:val="Heading1"/>
              <w:rPr>
                <w:b/>
                <w:bCs/>
              </w:rPr>
            </w:pPr>
            <w:r w:rsidRPr="002C2657">
              <w:rPr>
                <w:b/>
                <w:bCs/>
              </w:rPr>
              <w:t>education</w:t>
            </w:r>
          </w:p>
          <w:p w14:paraId="19111ED9" w14:textId="689D80C8" w:rsidR="004103C0" w:rsidRPr="00297091" w:rsidRDefault="00297091" w:rsidP="00297091">
            <w:pPr>
              <w:pStyle w:val="Heading3"/>
              <w:rPr>
                <w:sz w:val="24"/>
                <w:szCs w:val="28"/>
              </w:rPr>
            </w:pPr>
            <w:r w:rsidRPr="00297091">
              <w:rPr>
                <w:sz w:val="24"/>
                <w:szCs w:val="28"/>
              </w:rPr>
              <w:t>G</w:t>
            </w:r>
            <w:r w:rsidR="00445D89">
              <w:rPr>
                <w:sz w:val="24"/>
                <w:szCs w:val="28"/>
              </w:rPr>
              <w:t>rammar school</w:t>
            </w:r>
            <w:r w:rsidRPr="00297091">
              <w:rPr>
                <w:sz w:val="24"/>
                <w:szCs w:val="28"/>
              </w:rPr>
              <w:t xml:space="preserve"> Dinka Šimunovića, Sinj</w:t>
            </w:r>
          </w:p>
          <w:p w14:paraId="40D92547" w14:textId="53D40702" w:rsidR="006C2DFF" w:rsidRPr="00297091" w:rsidRDefault="00297091" w:rsidP="00A6425D">
            <w:pPr>
              <w:pStyle w:val="JobDescription"/>
              <w:rPr>
                <w:rStyle w:val="JobDescriptionChar"/>
                <w:color w:val="89A7D4" w:themeColor="accent1" w:themeTint="66"/>
              </w:rPr>
            </w:pPr>
            <w:r w:rsidRPr="00297091">
              <w:rPr>
                <w:color w:val="89A7D4" w:themeColor="accent1" w:themeTint="66"/>
              </w:rPr>
              <w:t>September 2013- July 2017</w:t>
            </w:r>
          </w:p>
          <w:p w14:paraId="3B289C27" w14:textId="3C89A2CF" w:rsidR="00A6425D" w:rsidRDefault="00A6425D" w:rsidP="00297091">
            <w:pPr>
              <w:pStyle w:val="ListBullet"/>
              <w:numPr>
                <w:ilvl w:val="0"/>
                <w:numId w:val="0"/>
              </w:numPr>
              <w:ind w:left="864"/>
            </w:pPr>
          </w:p>
          <w:p w14:paraId="1FFB5F95" w14:textId="0E53F9EB" w:rsidR="00A6425D" w:rsidRPr="00297091" w:rsidRDefault="00297091" w:rsidP="00A6425D">
            <w:pPr>
              <w:pStyle w:val="Heading3"/>
              <w:rPr>
                <w:sz w:val="24"/>
                <w:szCs w:val="28"/>
              </w:rPr>
            </w:pPr>
            <w:r w:rsidRPr="00297091">
              <w:rPr>
                <w:sz w:val="24"/>
                <w:szCs w:val="28"/>
              </w:rPr>
              <w:t>Faculty of Maritime Studies, Split</w:t>
            </w:r>
          </w:p>
          <w:p w14:paraId="098EA1B0" w14:textId="48D3D4D9" w:rsidR="00A6425D" w:rsidRDefault="00297091" w:rsidP="00A6425D">
            <w:pPr>
              <w:pStyle w:val="Heading5"/>
              <w:rPr>
                <w:sz w:val="20"/>
                <w:szCs w:val="20"/>
              </w:rPr>
            </w:pPr>
            <w:r w:rsidRPr="00297091">
              <w:rPr>
                <w:sz w:val="20"/>
                <w:szCs w:val="20"/>
              </w:rPr>
              <w:t>Bachelor of Science in Electrical engineering and information technology</w:t>
            </w:r>
          </w:p>
          <w:p w14:paraId="3A26DDE6" w14:textId="37CBC935" w:rsidR="00C33C1E" w:rsidRDefault="00C33C1E" w:rsidP="00C33C1E">
            <w:pPr>
              <w:spacing w:after="0"/>
              <w:rPr>
                <w:color w:val="89A7D4" w:themeColor="accent1" w:themeTint="66"/>
              </w:rPr>
            </w:pPr>
            <w:r>
              <w:rPr>
                <w:color w:val="89A7D4" w:themeColor="accent1" w:themeTint="66"/>
              </w:rPr>
              <w:t>(univ. bacc. ing. el)</w:t>
            </w:r>
          </w:p>
          <w:p w14:paraId="1FF2D99C" w14:textId="77777777" w:rsidR="00C33C1E" w:rsidRDefault="00C33C1E" w:rsidP="00C33C1E">
            <w:pPr>
              <w:spacing w:after="0"/>
              <w:rPr>
                <w:color w:val="89A7D4" w:themeColor="accent1" w:themeTint="66"/>
              </w:rPr>
            </w:pPr>
          </w:p>
          <w:p w14:paraId="1BFCEBFE" w14:textId="0DB0949A" w:rsidR="00297091" w:rsidRPr="00297091" w:rsidRDefault="00297091" w:rsidP="00297091">
            <w:pPr>
              <w:spacing w:after="0"/>
              <w:rPr>
                <w:color w:val="89A7D4" w:themeColor="accent1" w:themeTint="66"/>
              </w:rPr>
            </w:pPr>
            <w:r w:rsidRPr="00297091">
              <w:rPr>
                <w:color w:val="89A7D4" w:themeColor="accent1" w:themeTint="66"/>
              </w:rPr>
              <w:t>September 2017- July 2020</w:t>
            </w:r>
          </w:p>
          <w:p w14:paraId="69DAF1E4" w14:textId="4873D57A" w:rsidR="00A6425D" w:rsidRDefault="00A6425D" w:rsidP="00297091">
            <w:pPr>
              <w:pStyle w:val="ListBullet"/>
              <w:numPr>
                <w:ilvl w:val="0"/>
                <w:numId w:val="0"/>
              </w:numPr>
            </w:pPr>
          </w:p>
          <w:p w14:paraId="5C57E32D" w14:textId="375697BD" w:rsidR="00297091" w:rsidRDefault="00297091" w:rsidP="00297091">
            <w:pPr>
              <w:pStyle w:val="Heading3"/>
              <w:rPr>
                <w:sz w:val="24"/>
                <w:szCs w:val="28"/>
              </w:rPr>
            </w:pPr>
            <w:r w:rsidRPr="00297091">
              <w:rPr>
                <w:sz w:val="24"/>
                <w:szCs w:val="28"/>
              </w:rPr>
              <w:t>Faculty of Maritime Studies, Split</w:t>
            </w:r>
          </w:p>
          <w:p w14:paraId="04A447F5" w14:textId="77777777" w:rsidR="00C33C1E" w:rsidRPr="00C33C1E" w:rsidRDefault="00C33C1E" w:rsidP="00C33C1E">
            <w:pPr>
              <w:keepNext/>
              <w:keepLines/>
              <w:outlineLvl w:val="4"/>
              <w:rPr>
                <w:rFonts w:eastAsiaTheme="majorEastAsia" w:cstheme="majorBidi"/>
                <w:i/>
                <w:color w:val="15253C" w:themeColor="accent1" w:themeShade="BF"/>
                <w:sz w:val="20"/>
                <w:szCs w:val="20"/>
              </w:rPr>
            </w:pPr>
            <w:r w:rsidRPr="00C33C1E">
              <w:rPr>
                <w:rFonts w:eastAsiaTheme="majorEastAsia" w:cstheme="majorBidi"/>
                <w:i/>
                <w:color w:val="15253C" w:themeColor="accent1" w:themeShade="BF"/>
                <w:sz w:val="20"/>
                <w:szCs w:val="20"/>
              </w:rPr>
              <w:t>Master of Science in Electrical engineering and information technology</w:t>
            </w:r>
          </w:p>
          <w:p w14:paraId="1007F346" w14:textId="745C046D" w:rsidR="00C33C1E" w:rsidRDefault="00C33C1E" w:rsidP="00C33C1E">
            <w:pPr>
              <w:spacing w:after="0"/>
              <w:rPr>
                <w:color w:val="89A7D4" w:themeColor="accent1" w:themeTint="66"/>
              </w:rPr>
            </w:pPr>
            <w:r>
              <w:rPr>
                <w:color w:val="89A7D4" w:themeColor="accent1" w:themeTint="66"/>
              </w:rPr>
              <w:t>(univ. mag. ing. el)</w:t>
            </w:r>
          </w:p>
          <w:p w14:paraId="0922B31A" w14:textId="77777777" w:rsidR="00C33C1E" w:rsidRPr="00C33C1E" w:rsidRDefault="00C33C1E" w:rsidP="00C33C1E">
            <w:pPr>
              <w:spacing w:after="0"/>
              <w:rPr>
                <w:color w:val="89A7D4" w:themeColor="accent1" w:themeTint="66"/>
              </w:rPr>
            </w:pPr>
          </w:p>
          <w:p w14:paraId="0EA5F09D" w14:textId="77777777" w:rsidR="00A6425D" w:rsidRDefault="00297091" w:rsidP="00297091">
            <w:pPr>
              <w:spacing w:after="0"/>
              <w:rPr>
                <w:color w:val="89A7D4" w:themeColor="accent1" w:themeTint="66"/>
              </w:rPr>
            </w:pPr>
            <w:r w:rsidRPr="00297091">
              <w:rPr>
                <w:color w:val="89A7D4" w:themeColor="accent1" w:themeTint="66"/>
              </w:rPr>
              <w:t>September 20</w:t>
            </w:r>
            <w:r>
              <w:rPr>
                <w:color w:val="89A7D4" w:themeColor="accent1" w:themeTint="66"/>
              </w:rPr>
              <w:t>20</w:t>
            </w:r>
            <w:r w:rsidRPr="00297091">
              <w:rPr>
                <w:color w:val="89A7D4" w:themeColor="accent1" w:themeTint="66"/>
              </w:rPr>
              <w:t xml:space="preserve">- </w:t>
            </w:r>
          </w:p>
          <w:p w14:paraId="615EB149" w14:textId="77777777" w:rsidR="00A33B36" w:rsidRDefault="00A33B36" w:rsidP="00297091">
            <w:pPr>
              <w:spacing w:after="0"/>
              <w:rPr>
                <w:color w:val="89A7D4" w:themeColor="accent1" w:themeTint="66"/>
              </w:rPr>
            </w:pPr>
          </w:p>
          <w:p w14:paraId="66E908C5" w14:textId="77777777" w:rsidR="00A33B36" w:rsidRDefault="00A33B36" w:rsidP="00297091">
            <w:pPr>
              <w:spacing w:after="0"/>
              <w:rPr>
                <w:color w:val="89A7D4" w:themeColor="accent1" w:themeTint="66"/>
              </w:rPr>
            </w:pPr>
          </w:p>
          <w:p w14:paraId="0DEA8EEC" w14:textId="77777777" w:rsidR="00A33B36" w:rsidRPr="00A33B36" w:rsidRDefault="00A33B36" w:rsidP="00A33B36"/>
          <w:p w14:paraId="4854ED3D" w14:textId="77777777" w:rsidR="00A33B36" w:rsidRPr="00A33B36" w:rsidRDefault="00A33B36" w:rsidP="00A33B36"/>
          <w:p w14:paraId="587A5B73" w14:textId="08C41F14" w:rsidR="00A33B36" w:rsidRPr="00297091" w:rsidRDefault="00A33B36" w:rsidP="00297091">
            <w:pPr>
              <w:spacing w:after="0"/>
              <w:rPr>
                <w:color w:val="89A7D4" w:themeColor="accent1" w:themeTint="66"/>
              </w:rPr>
            </w:pPr>
          </w:p>
        </w:tc>
      </w:tr>
      <w:bookmarkEnd w:id="0"/>
    </w:tbl>
    <w:p w14:paraId="22DFFFFD" w14:textId="49C870FE" w:rsidR="005A20B8" w:rsidRDefault="005A20B8"/>
    <w:p w14:paraId="29A3A37B" w14:textId="77777777" w:rsidR="00E60237" w:rsidRDefault="00E60237"/>
    <w:p w14:paraId="45E0104E" w14:textId="2B4FCC83" w:rsidR="00602427" w:rsidRPr="00CF09CA" w:rsidRDefault="00602427" w:rsidP="00CF09CA">
      <w:pPr>
        <w:pStyle w:val="Heading1"/>
      </w:pPr>
      <w:r>
        <w:lastRenderedPageBreak/>
        <w:t xml:space="preserve">LANGUAGES     </w:t>
      </w:r>
      <w:bookmarkStart w:id="3" w:name="_Hlk100510380"/>
      <w:r>
        <w:rPr>
          <w:b/>
          <w:bCs/>
        </w:rPr>
        <w:t>OTHER SKILLS</w:t>
      </w:r>
      <w:r>
        <w:t xml:space="preserve"> </w:t>
      </w:r>
      <w:bookmarkEnd w:id="3"/>
    </w:p>
    <w:tbl>
      <w:tblPr>
        <w:tblpPr w:leftFromText="180" w:rightFromText="180" w:vertAnchor="text" w:horzAnchor="margin" w:tblpX="-147" w:tblpY="-32"/>
        <w:tblW w:w="0" w:type="auto"/>
        <w:tblBorders>
          <w:top w:val="single" w:sz="4" w:space="0" w:color="CDDAED" w:themeColor="accent5"/>
          <w:left w:val="single" w:sz="4" w:space="0" w:color="CDDAED" w:themeColor="accent5"/>
          <w:bottom w:val="single" w:sz="4" w:space="0" w:color="CDDAED" w:themeColor="accent5"/>
          <w:right w:val="single" w:sz="4" w:space="0" w:color="CDDAED" w:themeColor="accent5"/>
          <w:insideH w:val="single" w:sz="4" w:space="0" w:color="CDDAED" w:themeColor="accent5"/>
          <w:insideV w:val="single" w:sz="4" w:space="0" w:color="CDDAED" w:themeColor="accent5"/>
        </w:tblBorders>
        <w:tblLook w:val="0000" w:firstRow="0" w:lastRow="0" w:firstColumn="0" w:lastColumn="0" w:noHBand="0" w:noVBand="0"/>
      </w:tblPr>
      <w:tblGrid>
        <w:gridCol w:w="3747"/>
      </w:tblGrid>
      <w:tr w:rsidR="00CF09CA" w14:paraId="708C282A" w14:textId="77777777" w:rsidTr="00C33C1E">
        <w:trPr>
          <w:trHeight w:val="9384"/>
        </w:trPr>
        <w:tc>
          <w:tcPr>
            <w:tcW w:w="3747" w:type="dxa"/>
            <w:tcBorders>
              <w:top w:val="nil"/>
              <w:left w:val="nil"/>
              <w:bottom w:val="nil"/>
            </w:tcBorders>
          </w:tcPr>
          <w:p w14:paraId="4FB09628" w14:textId="77777777" w:rsidR="00CF09CA" w:rsidRPr="006039F9" w:rsidRDefault="00CF09CA" w:rsidP="00CF09CA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BEDC8D2" wp14:editId="7C3DF9FA">
                      <wp:extent cx="2157276" cy="1177014"/>
                      <wp:effectExtent l="0" t="0" r="0" b="0"/>
                      <wp:docPr id="218" name="Group 21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7276" cy="1177014"/>
                                <a:chOff x="-5178" y="-2"/>
                                <a:chExt cx="2157276" cy="1177014"/>
                              </a:xfrm>
                            </wpg:grpSpPr>
                            <wpg:grpSp>
                              <wpg:cNvPr id="219" name="Group 219" descr="Skill"/>
                              <wpg:cNvGrpSpPr/>
                              <wpg:grpSpPr>
                                <a:xfrm>
                                  <a:off x="-19" y="-2"/>
                                  <a:ext cx="2152117" cy="319764"/>
                                  <a:chOff x="502176" y="4913492"/>
                                  <a:chExt cx="2152117" cy="319764"/>
                                </a:xfrm>
                              </wpg:grpSpPr>
                              <wps:wsp>
                                <wps:cNvPr id="220" name="TextBox 55"/>
                                <wps:cNvSpPr txBox="1"/>
                                <wps:spPr>
                                  <a:xfrm>
                                    <a:off x="502195" y="5081797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6B1EB83B" w14:textId="77777777" w:rsidR="00CF09CA" w:rsidRPr="00675E2B" w:rsidRDefault="00CF09CA" w:rsidP="00CF09CA">
                                      <w:pPr>
                                        <w:pStyle w:val="Skill"/>
                                        <w:rPr>
                                          <w:color w:val="15253C" w:themeColor="accent1" w:themeShade="BF"/>
                                        </w:rPr>
                                      </w:pPr>
                                      <w:r w:rsidRPr="00675E2B">
                                        <w:rPr>
                                          <w:color w:val="15253C" w:themeColor="accent1" w:themeShade="BF"/>
                                        </w:rPr>
                                        <w:t>English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221" name="Rectangle 221"/>
                                <wps:cNvSpPr/>
                                <wps:spPr>
                                  <a:xfrm>
                                    <a:off x="502195" y="4913494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222" name="Arrow: Pentagon 222"/>
                                <wps:cNvSpPr/>
                                <wps:spPr>
                                  <a:xfrm>
                                    <a:off x="502176" y="4913492"/>
                                    <a:ext cx="2029829" cy="163244"/>
                                  </a:xfrm>
                                  <a:prstGeom prst="homePlate">
                                    <a:avLst>
                                      <a:gd name="adj" fmla="val 79813"/>
                                    </a:avLst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g:grpSp>
                              <wpg:cNvPr id="223" name="Group 223" descr="Skill"/>
                              <wpg:cNvGrpSpPr/>
                              <wpg:grpSpPr>
                                <a:xfrm>
                                  <a:off x="-5178" y="428473"/>
                                  <a:ext cx="2157276" cy="319914"/>
                                  <a:chOff x="497017" y="5339411"/>
                                  <a:chExt cx="2157276" cy="319914"/>
                                </a:xfrm>
                              </wpg:grpSpPr>
                              <wps:wsp>
                                <wps:cNvPr id="224" name="TextBox 114"/>
                                <wps:cNvSpPr txBox="1"/>
                                <wps:spPr>
                                  <a:xfrm>
                                    <a:off x="502195" y="5507866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148EAD9E" w14:textId="77777777" w:rsidR="00CF09CA" w:rsidRPr="00675E2B" w:rsidRDefault="00CF09CA" w:rsidP="00CF09CA">
                                      <w:pPr>
                                        <w:pStyle w:val="Skill"/>
                                        <w:rPr>
                                          <w:color w:val="15253C" w:themeColor="accent1" w:themeShade="BF"/>
                                        </w:rPr>
                                      </w:pPr>
                                      <w:r w:rsidRPr="00675E2B">
                                        <w:rPr>
                                          <w:color w:val="15253C" w:themeColor="accent1" w:themeShade="BF"/>
                                        </w:rPr>
                                        <w:t>Croatian</w:t>
                                      </w:r>
                                    </w:p>
                                    <w:p w14:paraId="40A73561" w14:textId="77777777" w:rsidR="00CF09CA" w:rsidRDefault="00CF09CA" w:rsidP="00CF09CA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225" name="Rectangle 225"/>
                                <wps:cNvSpPr/>
                                <wps:spPr>
                                  <a:xfrm>
                                    <a:off x="502195" y="5339563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226" name="Arrow: Pentagon 226"/>
                                <wps:cNvSpPr/>
                                <wps:spPr>
                                  <a:xfrm>
                                    <a:off x="497017" y="5339411"/>
                                    <a:ext cx="2110018" cy="173104"/>
                                  </a:xfrm>
                                  <a:prstGeom prst="homePlate">
                                    <a:avLst>
                                      <a:gd name="adj" fmla="val 0"/>
                                    </a:avLst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g:grpSp>
                              <wpg:cNvPr id="227" name="Group 227" descr="Skill"/>
                              <wpg:cNvGrpSpPr/>
                              <wpg:grpSpPr>
                                <a:xfrm>
                                  <a:off x="0" y="856685"/>
                                  <a:ext cx="2152098" cy="320327"/>
                                  <a:chOff x="502195" y="5765067"/>
                                  <a:chExt cx="2152098" cy="320327"/>
                                </a:xfrm>
                              </wpg:grpSpPr>
                              <wps:wsp>
                                <wps:cNvPr id="228" name="TextBox 119"/>
                                <wps:cNvSpPr txBox="1"/>
                                <wps:spPr>
                                  <a:xfrm>
                                    <a:off x="502195" y="5933935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69B79FCE" w14:textId="77777777" w:rsidR="00CF09CA" w:rsidRPr="00675E2B" w:rsidRDefault="00CF09CA" w:rsidP="00CF09CA">
                                      <w:pPr>
                                        <w:pStyle w:val="Skill"/>
                                        <w:rPr>
                                          <w:color w:val="15253C" w:themeColor="accent1" w:themeShade="BF"/>
                                        </w:rPr>
                                      </w:pPr>
                                      <w:r w:rsidRPr="00675E2B">
                                        <w:rPr>
                                          <w:color w:val="15253C" w:themeColor="accent1" w:themeShade="BF"/>
                                        </w:rPr>
                                        <w:t>Italian</w:t>
                                      </w:r>
                                    </w:p>
                                    <w:p w14:paraId="447A8C4F" w14:textId="77777777" w:rsidR="00CF09CA" w:rsidRDefault="00CF09CA" w:rsidP="00CF09CA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229" name="Rectangle 229"/>
                                <wps:cNvSpPr/>
                                <wps:spPr>
                                  <a:xfrm>
                                    <a:off x="502195" y="5765632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230" name="Arrow: Pentagon 230"/>
                                <wps:cNvSpPr/>
                                <wps:spPr>
                                  <a:xfrm>
                                    <a:off x="502783" y="5765067"/>
                                    <a:ext cx="899669" cy="167674"/>
                                  </a:xfrm>
                                  <a:prstGeom prst="homePlate">
                                    <a:avLst>
                                      <a:gd name="adj" fmla="val 77595"/>
                                    </a:avLst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EDC8D2" id="Group 218" o:spid="_x0000_s1068" alt="&quot;&quot;" style="width:169.85pt;height:92.7pt;mso-position-horizontal-relative:char;mso-position-vertical-relative:line" coordorigin="-51" coordsize="21572,11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">
                      <v:group id="Group 219" o:spid="_x0000_s1069" alt="Skill" style="position:absolute;width:21520;height:3197" coordorigin="5021,49134" coordsize="21521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      <v:shape id="TextBox 55" o:spid="_x0000_s1070" type="#_x0000_t202" style="position:absolute;left:5021;top:50817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" filled="f" stroked="f">
                          <v:textbox inset="0,0,0,0">
                            <w:txbxContent>
                              <w:p w14:paraId="6B1EB83B" w14:textId="77777777" w:rsidR="00CF09CA" w:rsidRPr="00675E2B" w:rsidRDefault="00CF09CA" w:rsidP="00CF09CA">
                                <w:pPr>
                                  <w:pStyle w:val="Skill"/>
                                  <w:rPr>
                                    <w:color w:val="15253C" w:themeColor="accent1" w:themeShade="BF"/>
                                  </w:rPr>
                                </w:pPr>
                                <w:r w:rsidRPr="00675E2B">
                                  <w:rPr>
                                    <w:color w:val="15253C" w:themeColor="accent1" w:themeShade="BF"/>
                                  </w:rPr>
                                  <w:t>English</w:t>
                                </w:r>
                              </w:p>
                            </w:txbxContent>
                          </v:textbox>
                        </v:shape>
                        <v:rect id="Rectangle 221" o:spid="_x0000_s1071" style="position:absolute;left:5021;top:49134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" fillcolor="#cdedda [3207]" stroked="f" strokeweight="1pt"/>
                        <v:shape id="Arrow: Pentagon 222" o:spid="_x0000_s1072" type="#_x0000_t15" style="position:absolute;left:5021;top:49134;width:20299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" adj="20214" fillcolor="#1d3251 [3204]" stroked="f" strokeweight="1pt"/>
                      </v:group>
                      <v:group id="Group 223" o:spid="_x0000_s1073" alt="Skill" style="position:absolute;left:-51;top:4284;width:21571;height:3199" coordorigin="4970,53394" coordsize="21572,3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      <v:shape id="TextBox 114" o:spid="_x0000_s1074" type="#_x0000_t202" style="position:absolute;left:5021;top:55078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" filled="f" stroked="f">
                          <v:textbox inset="0,0,0,0">
                            <w:txbxContent>
                              <w:p w14:paraId="148EAD9E" w14:textId="77777777" w:rsidR="00CF09CA" w:rsidRPr="00675E2B" w:rsidRDefault="00CF09CA" w:rsidP="00CF09CA">
                                <w:pPr>
                                  <w:pStyle w:val="Skill"/>
                                  <w:rPr>
                                    <w:color w:val="15253C" w:themeColor="accent1" w:themeShade="BF"/>
                                  </w:rPr>
                                </w:pPr>
                                <w:r w:rsidRPr="00675E2B">
                                  <w:rPr>
                                    <w:color w:val="15253C" w:themeColor="accent1" w:themeShade="BF"/>
                                  </w:rPr>
                                  <w:t>Croatian</w:t>
                                </w:r>
                              </w:p>
                              <w:p w14:paraId="40A73561" w14:textId="77777777" w:rsidR="00CF09CA" w:rsidRDefault="00CF09CA" w:rsidP="00CF09CA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225" o:spid="_x0000_s1075" style="position:absolute;left:5021;top:53395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" fillcolor="#cdedda [3207]" stroked="f" strokeweight="1pt"/>
                        <v:shape id="Arrow: Pentagon 226" o:spid="_x0000_s1076" type="#_x0000_t15" style="position:absolute;left:4970;top:53394;width:21100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" adj="21600" fillcolor="#1d3251 [3204]" stroked="f" strokeweight="1pt"/>
                      </v:group>
                      <v:group id="Group 227" o:spid="_x0000_s1077" alt="Skill" style="position:absolute;top:8566;width:21520;height:3204" coordorigin="5021,57650" coordsize="21520,3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      <v:shape id="TextBox 119" o:spid="_x0000_s1078" type="#_x0000_t202" style="position:absolute;left:5021;top:59339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" filled="f" stroked="f">
                          <v:textbox inset="0,0,0,0">
                            <w:txbxContent>
                              <w:p w14:paraId="69B79FCE" w14:textId="77777777" w:rsidR="00CF09CA" w:rsidRPr="00675E2B" w:rsidRDefault="00CF09CA" w:rsidP="00CF09CA">
                                <w:pPr>
                                  <w:pStyle w:val="Skill"/>
                                  <w:rPr>
                                    <w:color w:val="15253C" w:themeColor="accent1" w:themeShade="BF"/>
                                  </w:rPr>
                                </w:pPr>
                                <w:r w:rsidRPr="00675E2B">
                                  <w:rPr>
                                    <w:color w:val="15253C" w:themeColor="accent1" w:themeShade="BF"/>
                                  </w:rPr>
                                  <w:t>Italian</w:t>
                                </w:r>
                              </w:p>
                              <w:p w14:paraId="447A8C4F" w14:textId="77777777" w:rsidR="00CF09CA" w:rsidRDefault="00CF09CA" w:rsidP="00CF09CA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229" o:spid="_x0000_s1079" style="position:absolute;left:5021;top:57656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" fillcolor="#cdedda [3207]" stroked="f" strokeweight="1pt"/>
                        <v:shape id="Arrow: Pentagon 230" o:spid="_x0000_s1080" type="#_x0000_t15" style="position:absolute;left:5027;top:57650;width:8997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" adj="18476" fillcolor="#1d3251 [3204]" stroked="f" strokeweight="1pt"/>
                      </v:group>
                      <w10:anchorlock/>
                    </v:group>
                  </w:pict>
                </mc:Fallback>
              </mc:AlternateContent>
            </w:r>
          </w:p>
          <w:p w14:paraId="447D5F49" w14:textId="77777777" w:rsidR="00CF09CA" w:rsidRDefault="00CF09CA" w:rsidP="00CF09CA">
            <w:pPr>
              <w:pStyle w:val="Heading1"/>
            </w:pPr>
          </w:p>
          <w:p w14:paraId="18BD5CCC" w14:textId="740A841A" w:rsidR="00CF09CA" w:rsidRDefault="00CF09CA" w:rsidP="00CF09CA">
            <w:pPr>
              <w:pStyle w:val="Heading1"/>
              <w:rPr>
                <w:rFonts w:eastAsiaTheme="minorHAnsi" w:cstheme="minorBidi"/>
                <w:caps w:val="0"/>
                <w:color w:val="262626" w:themeColor="text1" w:themeTint="D9"/>
                <w:spacing w:val="0"/>
                <w:sz w:val="18"/>
                <w:szCs w:val="18"/>
              </w:rPr>
            </w:pPr>
            <w:r>
              <w:t>hob</w:t>
            </w:r>
            <w:r w:rsidR="00675E2B">
              <w:t>BIES</w:t>
            </w:r>
          </w:p>
          <w:p w14:paraId="339DB974" w14:textId="77777777" w:rsidR="00CF09CA" w:rsidRPr="006039F9" w:rsidRDefault="00CF09CA" w:rsidP="00CF09CA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0ABD5EB" wp14:editId="0B3A7A02">
                      <wp:extent cx="2157276" cy="1177014"/>
                      <wp:effectExtent l="0" t="0" r="0" b="0"/>
                      <wp:docPr id="231" name="Group 23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7276" cy="1177014"/>
                                <a:chOff x="-5178" y="-2"/>
                                <a:chExt cx="2157276" cy="1177014"/>
                              </a:xfrm>
                            </wpg:grpSpPr>
                            <wpg:grpSp>
                              <wpg:cNvPr id="232" name="Group 232" descr="Skill"/>
                              <wpg:cNvGrpSpPr/>
                              <wpg:grpSpPr>
                                <a:xfrm>
                                  <a:off x="-19" y="-2"/>
                                  <a:ext cx="2152117" cy="319764"/>
                                  <a:chOff x="502176" y="4913492"/>
                                  <a:chExt cx="2152117" cy="319764"/>
                                </a:xfrm>
                              </wpg:grpSpPr>
                              <wps:wsp>
                                <wps:cNvPr id="233" name="TextBox 55"/>
                                <wps:cNvSpPr txBox="1"/>
                                <wps:spPr>
                                  <a:xfrm>
                                    <a:off x="502195" y="5081797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2C6590D0" w14:textId="77777777" w:rsidR="00CF09CA" w:rsidRPr="00675E2B" w:rsidRDefault="00CF09CA" w:rsidP="00CF09CA">
                                      <w:pPr>
                                        <w:pStyle w:val="Skill"/>
                                        <w:rPr>
                                          <w:color w:val="15253C" w:themeColor="accent1" w:themeShade="BF"/>
                                        </w:rPr>
                                      </w:pPr>
                                      <w:r w:rsidRPr="00675E2B">
                                        <w:rPr>
                                          <w:color w:val="15253C" w:themeColor="accent1" w:themeShade="BF"/>
                                        </w:rPr>
                                        <w:t>Outdoor activities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234" name="Rectangle 234"/>
                                <wps:cNvSpPr/>
                                <wps:spPr>
                                  <a:xfrm>
                                    <a:off x="502195" y="4913494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DEDDA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235" name="Arrow: Pentagon 235"/>
                                <wps:cNvSpPr/>
                                <wps:spPr>
                                  <a:xfrm>
                                    <a:off x="502176" y="4913492"/>
                                    <a:ext cx="2110512" cy="163244"/>
                                  </a:xfrm>
                                  <a:prstGeom prst="homePlate">
                                    <a:avLst>
                                      <a:gd name="adj" fmla="val 0"/>
                                    </a:avLst>
                                  </a:prstGeom>
                                  <a:solidFill>
                                    <a:srgbClr val="1D3251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g:grpSp>
                              <wpg:cNvPr id="236" name="Group 236" descr="Skill"/>
                              <wpg:cNvGrpSpPr/>
                              <wpg:grpSpPr>
                                <a:xfrm>
                                  <a:off x="-5178" y="428473"/>
                                  <a:ext cx="2157276" cy="319914"/>
                                  <a:chOff x="497017" y="5339411"/>
                                  <a:chExt cx="2157276" cy="319914"/>
                                </a:xfrm>
                              </wpg:grpSpPr>
                              <wps:wsp>
                                <wps:cNvPr id="237" name="TextBox 114"/>
                                <wps:cNvSpPr txBox="1"/>
                                <wps:spPr>
                                  <a:xfrm>
                                    <a:off x="502195" y="5507866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4F71346F" w14:textId="77777777" w:rsidR="00CF09CA" w:rsidRPr="00675E2B" w:rsidRDefault="00CF09CA" w:rsidP="00CF09CA">
                                      <w:pPr>
                                        <w:pStyle w:val="Skill"/>
                                        <w:rPr>
                                          <w:color w:val="15253C" w:themeColor="accent1" w:themeShade="BF"/>
                                        </w:rPr>
                                      </w:pPr>
                                      <w:r w:rsidRPr="00675E2B">
                                        <w:rPr>
                                          <w:color w:val="15253C" w:themeColor="accent1" w:themeShade="BF"/>
                                        </w:rPr>
                                        <w:t>Sports</w:t>
                                      </w:r>
                                    </w:p>
                                    <w:p w14:paraId="44F55AFE" w14:textId="77777777" w:rsidR="00CF09CA" w:rsidRDefault="00CF09CA" w:rsidP="00CF09CA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238" name="Rectangle 238"/>
                                <wps:cNvSpPr/>
                                <wps:spPr>
                                  <a:xfrm>
                                    <a:off x="502195" y="5339563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DEDDA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239" name="Arrow: Pentagon 239"/>
                                <wps:cNvSpPr/>
                                <wps:spPr>
                                  <a:xfrm>
                                    <a:off x="497017" y="5339411"/>
                                    <a:ext cx="2110018" cy="173104"/>
                                  </a:xfrm>
                                  <a:prstGeom prst="homePlate">
                                    <a:avLst>
                                      <a:gd name="adj" fmla="val 0"/>
                                    </a:avLst>
                                  </a:prstGeom>
                                  <a:solidFill>
                                    <a:srgbClr val="1D3251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g:grpSp>
                              <wpg:cNvPr id="240" name="Group 240" descr="Skill"/>
                              <wpg:cNvGrpSpPr/>
                              <wpg:grpSpPr>
                                <a:xfrm>
                                  <a:off x="0" y="856424"/>
                                  <a:ext cx="2152098" cy="320588"/>
                                  <a:chOff x="502195" y="5764806"/>
                                  <a:chExt cx="2152098" cy="320588"/>
                                </a:xfrm>
                              </wpg:grpSpPr>
                              <wps:wsp>
                                <wps:cNvPr id="241" name="TextBox 119"/>
                                <wps:cNvSpPr txBox="1"/>
                                <wps:spPr>
                                  <a:xfrm>
                                    <a:off x="502195" y="5933935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13B0A5DB" w14:textId="77777777" w:rsidR="00CF09CA" w:rsidRPr="00675E2B" w:rsidRDefault="00CF09CA" w:rsidP="00CF09CA">
                                      <w:pPr>
                                        <w:pStyle w:val="Skill"/>
                                        <w:rPr>
                                          <w:color w:val="15253C" w:themeColor="accent1" w:themeShade="BF"/>
                                        </w:rPr>
                                      </w:pPr>
                                      <w:r w:rsidRPr="00675E2B">
                                        <w:rPr>
                                          <w:color w:val="15253C" w:themeColor="accent1" w:themeShade="BF"/>
                                        </w:rPr>
                                        <w:t>Sailing</w:t>
                                      </w:r>
                                    </w:p>
                                    <w:p w14:paraId="7AD78564" w14:textId="77777777" w:rsidR="00CF09CA" w:rsidRDefault="00CF09CA" w:rsidP="00CF09CA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242" name="Rectangle 242"/>
                                <wps:cNvSpPr/>
                                <wps:spPr>
                                  <a:xfrm>
                                    <a:off x="502195" y="5765632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DEDDA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243" name="Arrow: Pentagon 243"/>
                                <wps:cNvSpPr/>
                                <wps:spPr>
                                  <a:xfrm>
                                    <a:off x="502782" y="5764806"/>
                                    <a:ext cx="2104503" cy="167674"/>
                                  </a:xfrm>
                                  <a:prstGeom prst="homePlate">
                                    <a:avLst>
                                      <a:gd name="adj" fmla="val 0"/>
                                    </a:avLst>
                                  </a:prstGeom>
                                  <a:solidFill>
                                    <a:srgbClr val="1D3251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ABD5EB" id="Group 231" o:spid="_x0000_s1081" alt="&quot;&quot;" style="width:169.85pt;height:92.7pt;mso-position-horizontal-relative:char;mso-position-vertical-relative:line" coordorigin="-51" coordsize="21572,11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">
                      <v:group id="Group 232" o:spid="_x0000_s1082" alt="Skill" style="position:absolute;width:21520;height:3197" coordorigin="5021,49134" coordsize="21521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      <v:shape id="TextBox 55" o:spid="_x0000_s1083" type="#_x0000_t202" style="position:absolute;left:5021;top:50817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WRZxQAAANwAAAAPAAAAZHJzL2Rvd25yZXYueG1sRI9Ba8JA&#10;FITvQv/D8gq9mU0VxK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CERWRZxQAAANwAAAAP&#10;AAAAAAAAAAAAAAAAAAcCAABkcnMvZG93bnJldi54bWxQSwUGAAAAAAMAAwC3AAAA+QIAAAAA&#10;" filled="f" stroked="f">
                          <v:textbox inset="0,0,0,0">
                            <w:txbxContent>
                              <w:p w14:paraId="2C6590D0" w14:textId="77777777" w:rsidR="00CF09CA" w:rsidRPr="00675E2B" w:rsidRDefault="00CF09CA" w:rsidP="00CF09CA">
                                <w:pPr>
                                  <w:pStyle w:val="Skill"/>
                                  <w:rPr>
                                    <w:color w:val="15253C" w:themeColor="accent1" w:themeShade="BF"/>
                                  </w:rPr>
                                </w:pPr>
                                <w:r w:rsidRPr="00675E2B">
                                  <w:rPr>
                                    <w:color w:val="15253C" w:themeColor="accent1" w:themeShade="BF"/>
                                  </w:rPr>
                                  <w:t>Outdoor activities</w:t>
                                </w:r>
                              </w:p>
                            </w:txbxContent>
                          </v:textbox>
                        </v:shape>
                        <v:rect id="Rectangle 234" o:spid="_x0000_s1084" style="position:absolute;left:5021;top:49134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" fillcolor="#cdedda" stroked="f" strokeweight="1pt"/>
                        <v:shape id="Arrow: Pentagon 235" o:spid="_x0000_s1085" type="#_x0000_t15" style="position:absolute;left:5021;top:49134;width:21105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" adj="21600" fillcolor="#1d3251" stroked="f" strokeweight="1pt"/>
                      </v:group>
                      <v:group id="Group 236" o:spid="_x0000_s1086" alt="Skill" style="position:absolute;left:-51;top:4284;width:21571;height:3199" coordorigin="4970,53394" coordsize="21572,3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      <v:shape id="TextBox 114" o:spid="_x0000_s1087" type="#_x0000_t202" style="position:absolute;left:5021;top:55078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" filled="f" stroked="f">
                          <v:textbox inset="0,0,0,0">
                            <w:txbxContent>
                              <w:p w14:paraId="4F71346F" w14:textId="77777777" w:rsidR="00CF09CA" w:rsidRPr="00675E2B" w:rsidRDefault="00CF09CA" w:rsidP="00CF09CA">
                                <w:pPr>
                                  <w:pStyle w:val="Skill"/>
                                  <w:rPr>
                                    <w:color w:val="15253C" w:themeColor="accent1" w:themeShade="BF"/>
                                  </w:rPr>
                                </w:pPr>
                                <w:r w:rsidRPr="00675E2B">
                                  <w:rPr>
                                    <w:color w:val="15253C" w:themeColor="accent1" w:themeShade="BF"/>
                                  </w:rPr>
                                  <w:t>Sports</w:t>
                                </w:r>
                              </w:p>
                              <w:p w14:paraId="44F55AFE" w14:textId="77777777" w:rsidR="00CF09CA" w:rsidRDefault="00CF09CA" w:rsidP="00CF09CA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238" o:spid="_x0000_s1088" style="position:absolute;left:5021;top:53395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" fillcolor="#cdedda" stroked="f" strokeweight="1pt"/>
                        <v:shape id="Arrow: Pentagon 239" o:spid="_x0000_s1089" type="#_x0000_t15" style="position:absolute;left:4970;top:53394;width:21100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" adj="21600" fillcolor="#1d3251" stroked="f" strokeweight="1pt"/>
                      </v:group>
                      <v:group id="Group 240" o:spid="_x0000_s1090" alt="Skill" style="position:absolute;top:8564;width:21520;height:3206" coordorigin="5021,57648" coordsize="21520,3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      <v:shape id="TextBox 119" o:spid="_x0000_s1091" type="#_x0000_t202" style="position:absolute;left:5021;top:59339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SzIxAAAANwAAAAPAAAAZHJzL2Rvd25yZXYueG1sRI9Ba8JA&#10;FITvgv9heYI33Sgi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EPdLMjEAAAA3AAAAA8A&#10;AAAAAAAAAAAAAAAABwIAAGRycy9kb3ducmV2LnhtbFBLBQYAAAAAAwADALcAAAD4AgAAAAA=&#10;" filled="f" stroked="f">
                          <v:textbox inset="0,0,0,0">
                            <w:txbxContent>
                              <w:p w14:paraId="13B0A5DB" w14:textId="77777777" w:rsidR="00CF09CA" w:rsidRPr="00675E2B" w:rsidRDefault="00CF09CA" w:rsidP="00CF09CA">
                                <w:pPr>
                                  <w:pStyle w:val="Skill"/>
                                  <w:rPr>
                                    <w:color w:val="15253C" w:themeColor="accent1" w:themeShade="BF"/>
                                  </w:rPr>
                                </w:pPr>
                                <w:r w:rsidRPr="00675E2B">
                                  <w:rPr>
                                    <w:color w:val="15253C" w:themeColor="accent1" w:themeShade="BF"/>
                                  </w:rPr>
                                  <w:t>Sailing</w:t>
                                </w:r>
                              </w:p>
                              <w:p w14:paraId="7AD78564" w14:textId="77777777" w:rsidR="00CF09CA" w:rsidRDefault="00CF09CA" w:rsidP="00CF09CA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242" o:spid="_x0000_s1092" style="position:absolute;left:5021;top:57656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" fillcolor="#cdedda" stroked="f" strokeweight="1pt"/>
                        <v:shape id="Arrow: Pentagon 243" o:spid="_x0000_s1093" type="#_x0000_t15" style="position:absolute;left:5027;top:57648;width:21045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" adj="21600" fillcolor="#1d3251" stroked="f" strokeweight="1pt"/>
                      </v:group>
                      <w10:anchorlock/>
                    </v:group>
                  </w:pict>
                </mc:Fallback>
              </mc:AlternateContent>
            </w:r>
          </w:p>
          <w:p w14:paraId="44E06B96" w14:textId="77777777" w:rsidR="00CF09CA" w:rsidRDefault="00CF09CA" w:rsidP="00CF09CA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D6745EA" wp14:editId="5DF1FBC5">
                      <wp:extent cx="2157276" cy="1177014"/>
                      <wp:effectExtent l="0" t="0" r="0" b="0"/>
                      <wp:docPr id="244" name="Group 24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7276" cy="1177014"/>
                                <a:chOff x="-5178" y="-2"/>
                                <a:chExt cx="2157276" cy="1177014"/>
                              </a:xfrm>
                            </wpg:grpSpPr>
                            <wpg:grpSp>
                              <wpg:cNvPr id="245" name="Group 245" descr="Skill"/>
                              <wpg:cNvGrpSpPr/>
                              <wpg:grpSpPr>
                                <a:xfrm>
                                  <a:off x="-19" y="-2"/>
                                  <a:ext cx="2152117" cy="319764"/>
                                  <a:chOff x="502176" y="4913492"/>
                                  <a:chExt cx="2152117" cy="319764"/>
                                </a:xfrm>
                              </wpg:grpSpPr>
                              <wps:wsp>
                                <wps:cNvPr id="246" name="TextBox 55"/>
                                <wps:cNvSpPr txBox="1"/>
                                <wps:spPr>
                                  <a:xfrm>
                                    <a:off x="502195" y="5081797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39254E6E" w14:textId="77777777" w:rsidR="00CF09CA" w:rsidRPr="00675E2B" w:rsidRDefault="00CF09CA" w:rsidP="00CF09CA">
                                      <w:pPr>
                                        <w:pStyle w:val="Skill"/>
                                        <w:rPr>
                                          <w:color w:val="15253C" w:themeColor="accent1" w:themeShade="BF"/>
                                        </w:rPr>
                                      </w:pPr>
                                      <w:r w:rsidRPr="00675E2B">
                                        <w:rPr>
                                          <w:color w:val="15253C" w:themeColor="accent1" w:themeShade="BF"/>
                                        </w:rPr>
                                        <w:t>Swimming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247" name="Rectangle 247"/>
                                <wps:cNvSpPr/>
                                <wps:spPr>
                                  <a:xfrm>
                                    <a:off x="502195" y="4913494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DEDDA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248" name="Arrow: Pentagon 248"/>
                                <wps:cNvSpPr/>
                                <wps:spPr>
                                  <a:xfrm>
                                    <a:off x="502176" y="4913492"/>
                                    <a:ext cx="2105110" cy="163244"/>
                                  </a:xfrm>
                                  <a:prstGeom prst="homePlate">
                                    <a:avLst>
                                      <a:gd name="adj" fmla="val 0"/>
                                    </a:avLst>
                                  </a:prstGeom>
                                  <a:solidFill>
                                    <a:srgbClr val="1D3251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g:grpSp>
                              <wpg:cNvPr id="249" name="Group 249" descr="Skill"/>
                              <wpg:cNvGrpSpPr/>
                              <wpg:grpSpPr>
                                <a:xfrm>
                                  <a:off x="-5178" y="428473"/>
                                  <a:ext cx="2157276" cy="319914"/>
                                  <a:chOff x="497017" y="5339411"/>
                                  <a:chExt cx="2157276" cy="319914"/>
                                </a:xfrm>
                              </wpg:grpSpPr>
                              <wps:wsp>
                                <wps:cNvPr id="250" name="TextBox 114"/>
                                <wps:cNvSpPr txBox="1"/>
                                <wps:spPr>
                                  <a:xfrm>
                                    <a:off x="502195" y="5507866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673EAA99" w14:textId="77777777" w:rsidR="00CF09CA" w:rsidRPr="00675E2B" w:rsidRDefault="00CF09CA" w:rsidP="00CF09CA">
                                      <w:pPr>
                                        <w:pStyle w:val="Skill"/>
                                        <w:rPr>
                                          <w:color w:val="15253C" w:themeColor="accent1" w:themeShade="BF"/>
                                        </w:rPr>
                                      </w:pPr>
                                      <w:r w:rsidRPr="00675E2B">
                                        <w:rPr>
                                          <w:color w:val="15253C" w:themeColor="accent1" w:themeShade="BF"/>
                                        </w:rPr>
                                        <w:t>Dogs</w:t>
                                      </w:r>
                                    </w:p>
                                    <w:p w14:paraId="6A23AB36" w14:textId="77777777" w:rsidR="00CF09CA" w:rsidRDefault="00CF09CA" w:rsidP="00CF09CA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251" name="Rectangle 251"/>
                                <wps:cNvSpPr/>
                                <wps:spPr>
                                  <a:xfrm>
                                    <a:off x="502195" y="5339563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DEDDA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252" name="Arrow: Pentagon 252"/>
                                <wps:cNvSpPr/>
                                <wps:spPr>
                                  <a:xfrm>
                                    <a:off x="497017" y="5339411"/>
                                    <a:ext cx="2110018" cy="173104"/>
                                  </a:xfrm>
                                  <a:prstGeom prst="homePlate">
                                    <a:avLst>
                                      <a:gd name="adj" fmla="val 0"/>
                                    </a:avLst>
                                  </a:prstGeom>
                                  <a:solidFill>
                                    <a:srgbClr val="1D3251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g:grpSp>
                              <wpg:cNvPr id="253" name="Group 253" descr="Skill"/>
                              <wpg:cNvGrpSpPr/>
                              <wpg:grpSpPr>
                                <a:xfrm>
                                  <a:off x="0" y="856163"/>
                                  <a:ext cx="2152098" cy="320849"/>
                                  <a:chOff x="502195" y="5764545"/>
                                  <a:chExt cx="2152098" cy="320849"/>
                                </a:xfrm>
                              </wpg:grpSpPr>
                              <wps:wsp>
                                <wps:cNvPr id="254" name="TextBox 119"/>
                                <wps:cNvSpPr txBox="1"/>
                                <wps:spPr>
                                  <a:xfrm>
                                    <a:off x="502195" y="5933935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756C2B94" w14:textId="77777777" w:rsidR="00CF09CA" w:rsidRPr="00675E2B" w:rsidRDefault="00CF09CA" w:rsidP="00CF09CA">
                                      <w:pPr>
                                        <w:pStyle w:val="Skill"/>
                                        <w:rPr>
                                          <w:color w:val="15253C" w:themeColor="accent1" w:themeShade="BF"/>
                                        </w:rPr>
                                      </w:pPr>
                                      <w:r w:rsidRPr="00675E2B">
                                        <w:rPr>
                                          <w:color w:val="15253C" w:themeColor="accent1" w:themeShade="BF"/>
                                        </w:rPr>
                                        <w:t>Football</w:t>
                                      </w:r>
                                    </w:p>
                                    <w:p w14:paraId="51D0BB5C" w14:textId="77777777" w:rsidR="00CF09CA" w:rsidRDefault="00CF09CA" w:rsidP="00CF09CA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255" name="Rectangle 255"/>
                                <wps:cNvSpPr/>
                                <wps:spPr>
                                  <a:xfrm>
                                    <a:off x="502195" y="5765632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DEDDA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256" name="Arrow: Pentagon 256"/>
                                <wps:cNvSpPr/>
                                <wps:spPr>
                                  <a:xfrm>
                                    <a:off x="502782" y="5764545"/>
                                    <a:ext cx="2104076" cy="167674"/>
                                  </a:xfrm>
                                  <a:prstGeom prst="homePlate">
                                    <a:avLst>
                                      <a:gd name="adj" fmla="val 0"/>
                                    </a:avLst>
                                  </a:prstGeom>
                                  <a:solidFill>
                                    <a:srgbClr val="1D3251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6745EA" id="Group 244" o:spid="_x0000_s1094" alt="&quot;&quot;" style="width:169.85pt;height:92.7pt;mso-position-horizontal-relative:char;mso-position-vertical-relative:line" coordorigin="-51" coordsize="21572,11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">
                      <v:group id="Group 245" o:spid="_x0000_s1095" alt="Skill" style="position:absolute;width:21520;height:3197" coordorigin="5021,49134" coordsize="21521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OF4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8pPB7JhwBuf4BAAD//wMAUEsBAi0AFAAGAAgAAAAhANvh9svuAAAAhQEAABMAAAAAAAAA&#10;AAAAAAAAAAAAAFtDb250ZW50X1R5cGVzXS54bWxQSwECLQAUAAYACAAAACEAWvQsW78AAAAVAQAA&#10;CwAAAAAAAAAAAAAAAAAfAQAAX3JlbHMvLnJlbHNQSwECLQAUAAYACAAAACEAFvzheMYAAADcAAAA&#10;DwAAAAAAAAAAAAAAAAAHAgAAZHJzL2Rvd25yZXYueG1sUEsFBgAAAAADAAMAtwAAAPoCAAAAAA==&#10;">
                        <v:shape id="TextBox 55" o:spid="_x0000_s1096" type="#_x0000_t202" style="position:absolute;left:5021;top:50817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" filled="f" stroked="f">
                          <v:textbox inset="0,0,0,0">
                            <w:txbxContent>
                              <w:p w14:paraId="39254E6E" w14:textId="77777777" w:rsidR="00CF09CA" w:rsidRPr="00675E2B" w:rsidRDefault="00CF09CA" w:rsidP="00CF09CA">
                                <w:pPr>
                                  <w:pStyle w:val="Skill"/>
                                  <w:rPr>
                                    <w:color w:val="15253C" w:themeColor="accent1" w:themeShade="BF"/>
                                  </w:rPr>
                                </w:pPr>
                                <w:r w:rsidRPr="00675E2B">
                                  <w:rPr>
                                    <w:color w:val="15253C" w:themeColor="accent1" w:themeShade="BF"/>
                                  </w:rPr>
                                  <w:t>Swimming</w:t>
                                </w:r>
                              </w:p>
                            </w:txbxContent>
                          </v:textbox>
                        </v:shape>
                        <v:rect id="Rectangle 247" o:spid="_x0000_s1097" style="position:absolute;left:5021;top:49134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" fillcolor="#cdedda" stroked="f" strokeweight="1pt"/>
                        <v:shape id="Arrow: Pentagon 248" o:spid="_x0000_s1098" type="#_x0000_t15" style="position:absolute;left:5021;top:49134;width:21051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" adj="21600" fillcolor="#1d3251" stroked="f" strokeweight="1pt"/>
                      </v:group>
                      <v:group id="Group 249" o:spid="_x0000_s1099" alt="Skill" style="position:absolute;left:-51;top:4284;width:21571;height:3199" coordorigin="4970,53394" coordsize="21572,3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      <v:shape id="TextBox 114" o:spid="_x0000_s1100" type="#_x0000_t202" style="position:absolute;left:5021;top:55078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" filled="f" stroked="f">
                          <v:textbox inset="0,0,0,0">
                            <w:txbxContent>
                              <w:p w14:paraId="673EAA99" w14:textId="77777777" w:rsidR="00CF09CA" w:rsidRPr="00675E2B" w:rsidRDefault="00CF09CA" w:rsidP="00CF09CA">
                                <w:pPr>
                                  <w:pStyle w:val="Skill"/>
                                  <w:rPr>
                                    <w:color w:val="15253C" w:themeColor="accent1" w:themeShade="BF"/>
                                  </w:rPr>
                                </w:pPr>
                                <w:r w:rsidRPr="00675E2B">
                                  <w:rPr>
                                    <w:color w:val="15253C" w:themeColor="accent1" w:themeShade="BF"/>
                                  </w:rPr>
                                  <w:t>Dogs</w:t>
                                </w:r>
                              </w:p>
                              <w:p w14:paraId="6A23AB36" w14:textId="77777777" w:rsidR="00CF09CA" w:rsidRDefault="00CF09CA" w:rsidP="00CF09CA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251" o:spid="_x0000_s1101" style="position:absolute;left:5021;top:53395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" fillcolor="#cdedda" stroked="f" strokeweight="1pt"/>
                        <v:shape id="Arrow: Pentagon 252" o:spid="_x0000_s1102" type="#_x0000_t15" style="position:absolute;left:4970;top:53394;width:21100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" adj="21600" fillcolor="#1d3251" stroked="f" strokeweight="1pt"/>
                      </v:group>
                      <v:group id="Group 253" o:spid="_x0000_s1103" alt="Skill" style="position:absolute;top:8561;width:21520;height:3209" coordorigin="5021,57645" coordsize="21520,3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      <v:shape id="TextBox 119" o:spid="_x0000_s1104" type="#_x0000_t202" style="position:absolute;left:5021;top:59339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" filled="f" stroked="f">
                          <v:textbox inset="0,0,0,0">
                            <w:txbxContent>
                              <w:p w14:paraId="756C2B94" w14:textId="77777777" w:rsidR="00CF09CA" w:rsidRPr="00675E2B" w:rsidRDefault="00CF09CA" w:rsidP="00CF09CA">
                                <w:pPr>
                                  <w:pStyle w:val="Skill"/>
                                  <w:rPr>
                                    <w:color w:val="15253C" w:themeColor="accent1" w:themeShade="BF"/>
                                  </w:rPr>
                                </w:pPr>
                                <w:r w:rsidRPr="00675E2B">
                                  <w:rPr>
                                    <w:color w:val="15253C" w:themeColor="accent1" w:themeShade="BF"/>
                                  </w:rPr>
                                  <w:t>Football</w:t>
                                </w:r>
                              </w:p>
                              <w:p w14:paraId="51D0BB5C" w14:textId="77777777" w:rsidR="00CF09CA" w:rsidRDefault="00CF09CA" w:rsidP="00CF09CA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255" o:spid="_x0000_s1105" style="position:absolute;left:5021;top:57656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" fillcolor="#cdedda" stroked="f" strokeweight="1pt"/>
                        <v:shape id="Arrow: Pentagon 256" o:spid="_x0000_s1106" type="#_x0000_t15" style="position:absolute;left:5027;top:57645;width:21041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" adj="21600" fillcolor="#1d3251" stroked="f" strokeweight="1pt"/>
                      </v:group>
                      <w10:anchorlock/>
                    </v:group>
                  </w:pict>
                </mc:Fallback>
              </mc:AlternateContent>
            </w:r>
          </w:p>
        </w:tc>
      </w:tr>
    </w:tbl>
    <w:p w14:paraId="776BDD59" w14:textId="310067E8" w:rsidR="006039F9" w:rsidRPr="00F86FFD" w:rsidRDefault="007F706D" w:rsidP="006039F9">
      <w:pPr>
        <w:rPr>
          <w:color w:val="1D3251" w:themeColor="accent5" w:themeShade="40"/>
          <w:sz w:val="20"/>
          <w:szCs w:val="12"/>
          <w:lang w:val="en"/>
        </w:rPr>
      </w:pPr>
      <w:r w:rsidRPr="00F86FFD">
        <w:rPr>
          <w:color w:val="1D3251" w:themeColor="accent5" w:themeShade="40"/>
          <w:sz w:val="20"/>
          <w:szCs w:val="12"/>
          <w:lang w:val="en"/>
        </w:rPr>
        <w:t xml:space="preserve">Beside the listed skills I posses excellent knowledge of working in MS Office (Word, Excel, PowerPoint, Access). I know programming in Typescript, PHP, C, C++ languages and have experience with </w:t>
      </w:r>
      <w:r w:rsidR="00C33C1E">
        <w:rPr>
          <w:color w:val="1D3251" w:themeColor="accent5" w:themeShade="40"/>
          <w:sz w:val="20"/>
          <w:szCs w:val="12"/>
          <w:lang w:val="en"/>
        </w:rPr>
        <w:t xml:space="preserve">web3, Ethereum network, </w:t>
      </w:r>
      <w:r w:rsidRPr="00F86FFD">
        <w:rPr>
          <w:color w:val="1D3251" w:themeColor="accent5" w:themeShade="40"/>
          <w:sz w:val="20"/>
          <w:szCs w:val="12"/>
          <w:lang w:val="en"/>
        </w:rPr>
        <w:t>NPM package manager, Visual Studio Code,</w:t>
      </w:r>
      <w:r w:rsidR="00C33C1E">
        <w:rPr>
          <w:color w:val="1D3251" w:themeColor="accent5" w:themeShade="40"/>
          <w:sz w:val="20"/>
          <w:szCs w:val="12"/>
          <w:lang w:val="en"/>
        </w:rPr>
        <w:t xml:space="preserve"> Remix IDE,</w:t>
      </w:r>
      <w:r w:rsidRPr="00F86FFD">
        <w:rPr>
          <w:color w:val="1D3251" w:themeColor="accent5" w:themeShade="40"/>
          <w:sz w:val="20"/>
          <w:szCs w:val="12"/>
          <w:lang w:val="en"/>
        </w:rPr>
        <w:t xml:space="preserve"> Matlab/Simulink, CLIPS, AMOS, PSIM, Schrack Design, Cisco Packet Tracer, LOGO! software packages</w:t>
      </w:r>
      <w:r w:rsidR="00467597">
        <w:rPr>
          <w:color w:val="1D3251" w:themeColor="accent5" w:themeShade="40"/>
          <w:sz w:val="20"/>
          <w:szCs w:val="12"/>
          <w:lang w:val="en"/>
        </w:rPr>
        <w:t xml:space="preserve"> and</w:t>
      </w:r>
      <w:r w:rsidRPr="00F86FFD">
        <w:rPr>
          <w:color w:val="1D3251" w:themeColor="accent5" w:themeShade="40"/>
          <w:sz w:val="20"/>
          <w:szCs w:val="12"/>
          <w:lang w:val="en"/>
        </w:rPr>
        <w:t xml:space="preserve"> also with HMI Panel. I have knowledge to create web pages in Wordpress.</w:t>
      </w:r>
    </w:p>
    <w:p w14:paraId="02B87D91" w14:textId="2979699E" w:rsidR="007F706D" w:rsidRPr="00F86FFD" w:rsidRDefault="007F706D" w:rsidP="006039F9">
      <w:pPr>
        <w:rPr>
          <w:color w:val="1D3251" w:themeColor="accent5" w:themeShade="40"/>
          <w:sz w:val="20"/>
          <w:szCs w:val="12"/>
          <w:lang w:val="en"/>
        </w:rPr>
      </w:pPr>
      <w:r w:rsidRPr="00F86FFD">
        <w:rPr>
          <w:color w:val="1D3251" w:themeColor="accent5" w:themeShade="40"/>
          <w:sz w:val="20"/>
          <w:szCs w:val="12"/>
          <w:lang w:val="en"/>
        </w:rPr>
        <w:t>I am familiar with use of REST API,</w:t>
      </w:r>
      <w:r w:rsidR="00C33C1E">
        <w:rPr>
          <w:color w:val="1D3251" w:themeColor="accent5" w:themeShade="40"/>
          <w:sz w:val="20"/>
          <w:szCs w:val="12"/>
          <w:lang w:val="en"/>
        </w:rPr>
        <w:t xml:space="preserve"> SQL and</w:t>
      </w:r>
      <w:r w:rsidRPr="00F86FFD">
        <w:rPr>
          <w:color w:val="1D3251" w:themeColor="accent5" w:themeShade="40"/>
          <w:sz w:val="20"/>
          <w:szCs w:val="12"/>
          <w:lang w:val="en"/>
        </w:rPr>
        <w:t xml:space="preserve"> NoSQL databases (MongoDB</w:t>
      </w:r>
      <w:r w:rsidR="00C33C1E">
        <w:rPr>
          <w:color w:val="1D3251" w:themeColor="accent5" w:themeShade="40"/>
          <w:sz w:val="20"/>
          <w:szCs w:val="12"/>
          <w:lang w:val="en"/>
        </w:rPr>
        <w:t>, Firebase</w:t>
      </w:r>
      <w:r w:rsidRPr="00F86FFD">
        <w:rPr>
          <w:color w:val="1D3251" w:themeColor="accent5" w:themeShade="40"/>
          <w:sz w:val="20"/>
          <w:szCs w:val="12"/>
          <w:lang w:val="en"/>
        </w:rPr>
        <w:t>), Bootstrap CSS framework, Redux library,</w:t>
      </w:r>
      <w:r w:rsidR="00C33C1E">
        <w:rPr>
          <w:color w:val="1D3251" w:themeColor="accent5" w:themeShade="40"/>
          <w:sz w:val="20"/>
          <w:szCs w:val="12"/>
          <w:lang w:val="en"/>
        </w:rPr>
        <w:t xml:space="preserve"> React motion, Semantic React,</w:t>
      </w:r>
      <w:r w:rsidRPr="00F86FFD">
        <w:rPr>
          <w:color w:val="1D3251" w:themeColor="accent5" w:themeShade="40"/>
          <w:sz w:val="20"/>
          <w:szCs w:val="12"/>
          <w:lang w:val="en"/>
        </w:rPr>
        <w:t xml:space="preserve"> Figma editor</w:t>
      </w:r>
      <w:r w:rsidR="00E25C88">
        <w:rPr>
          <w:color w:val="1D3251" w:themeColor="accent5" w:themeShade="40"/>
          <w:sz w:val="20"/>
          <w:szCs w:val="12"/>
          <w:lang w:val="en"/>
        </w:rPr>
        <w:t>,</w:t>
      </w:r>
      <w:r w:rsidR="00C33C1E">
        <w:rPr>
          <w:color w:val="1D3251" w:themeColor="accent5" w:themeShade="40"/>
          <w:sz w:val="20"/>
          <w:szCs w:val="12"/>
          <w:lang w:val="en"/>
        </w:rPr>
        <w:t xml:space="preserve"> jest testing frame</w:t>
      </w:r>
      <w:r w:rsidRPr="00F86FFD">
        <w:rPr>
          <w:color w:val="1D3251" w:themeColor="accent5" w:themeShade="40"/>
          <w:sz w:val="20"/>
          <w:szCs w:val="12"/>
          <w:lang w:val="en"/>
        </w:rPr>
        <w:t xml:space="preserve">, the object oriented programming, programmable logic controller, arhitecture of computers, computer networks and microprocessors. </w:t>
      </w:r>
    </w:p>
    <w:p w14:paraId="2E05D998" w14:textId="2EF7131E" w:rsidR="007F706D" w:rsidRPr="00F86FFD" w:rsidRDefault="007F706D" w:rsidP="006039F9">
      <w:pPr>
        <w:rPr>
          <w:color w:val="1D3251" w:themeColor="accent5" w:themeShade="40"/>
          <w:sz w:val="20"/>
          <w:szCs w:val="12"/>
          <w:lang w:val="en"/>
        </w:rPr>
      </w:pPr>
      <w:r w:rsidRPr="00F86FFD">
        <w:rPr>
          <w:color w:val="1D3251" w:themeColor="accent5" w:themeShade="40"/>
          <w:sz w:val="20"/>
          <w:szCs w:val="12"/>
          <w:lang w:val="en"/>
        </w:rPr>
        <w:t>I can read and design electrical circuits,</w:t>
      </w:r>
      <w:r w:rsidR="00467597">
        <w:rPr>
          <w:color w:val="1D3251" w:themeColor="accent5" w:themeShade="40"/>
          <w:sz w:val="20"/>
          <w:szCs w:val="12"/>
          <w:lang w:val="en"/>
        </w:rPr>
        <w:t xml:space="preserve"> I am</w:t>
      </w:r>
      <w:r w:rsidRPr="00F86FFD">
        <w:rPr>
          <w:color w:val="1D3251" w:themeColor="accent5" w:themeShade="40"/>
          <w:sz w:val="20"/>
          <w:szCs w:val="12"/>
          <w:lang w:val="en"/>
        </w:rPr>
        <w:t xml:space="preserve"> familiar with power and digital electronics and all devices and assemblies used </w:t>
      </w:r>
      <w:r w:rsidR="00201AD6" w:rsidRPr="00F86FFD">
        <w:rPr>
          <w:color w:val="1D3251" w:themeColor="accent5" w:themeShade="40"/>
          <w:sz w:val="20"/>
          <w:szCs w:val="12"/>
          <w:lang w:val="en"/>
        </w:rPr>
        <w:t>for the purpose of designing electrical circuits. I understand the structure, components and mode of operation of generators and motors.</w:t>
      </w:r>
    </w:p>
    <w:p w14:paraId="20D56305" w14:textId="0F8F1B47" w:rsidR="00201AD6" w:rsidRDefault="00201AD6" w:rsidP="006039F9">
      <w:pPr>
        <w:rPr>
          <w:color w:val="1D3251" w:themeColor="accent5" w:themeShade="40"/>
          <w:sz w:val="20"/>
          <w:szCs w:val="12"/>
          <w:lang w:val="en"/>
        </w:rPr>
      </w:pPr>
      <w:r w:rsidRPr="00F86FFD">
        <w:rPr>
          <w:color w:val="1D3251" w:themeColor="accent5" w:themeShade="40"/>
          <w:sz w:val="20"/>
          <w:szCs w:val="12"/>
          <w:lang w:val="en"/>
        </w:rPr>
        <w:t>I am qualified to work on ships of the world fleet and I have all the necessary knowledge and skills to work on a ship as an officer in electrical engineering/ communication/ informatics.</w:t>
      </w:r>
    </w:p>
    <w:p w14:paraId="00163F13" w14:textId="77777777" w:rsidR="00C33C1E" w:rsidRDefault="00C33C1E" w:rsidP="006039F9">
      <w:pPr>
        <w:rPr>
          <w:color w:val="1D3251" w:themeColor="accent5" w:themeShade="40"/>
          <w:sz w:val="20"/>
          <w:szCs w:val="12"/>
          <w:lang w:val="en"/>
        </w:rPr>
      </w:pPr>
    </w:p>
    <w:p w14:paraId="1E21592A" w14:textId="77777777" w:rsidR="00C33C1E" w:rsidRDefault="00C33C1E" w:rsidP="00C33C1E">
      <w:pPr>
        <w:pStyle w:val="Heading1"/>
        <w:rPr>
          <w:b/>
          <w:bCs/>
        </w:rPr>
      </w:pPr>
      <w:r>
        <w:rPr>
          <w:b/>
          <w:bCs/>
        </w:rPr>
        <w:t>cOUrses</w:t>
      </w:r>
    </w:p>
    <w:p w14:paraId="00665F0D" w14:textId="77777777" w:rsidR="00C33C1E" w:rsidRDefault="00C33C1E" w:rsidP="00C33C1E">
      <w:pPr>
        <w:pStyle w:val="Heading3"/>
        <w:rPr>
          <w:sz w:val="24"/>
          <w:szCs w:val="28"/>
        </w:rPr>
      </w:pPr>
      <w:r>
        <w:rPr>
          <w:sz w:val="24"/>
          <w:szCs w:val="28"/>
        </w:rPr>
        <w:t xml:space="preserve">Udemy </w:t>
      </w:r>
      <w:r w:rsidRPr="00297091">
        <w:rPr>
          <w:sz w:val="24"/>
          <w:szCs w:val="28"/>
        </w:rPr>
        <w:t xml:space="preserve">, </w:t>
      </w:r>
      <w:r>
        <w:rPr>
          <w:sz w:val="24"/>
          <w:szCs w:val="28"/>
        </w:rPr>
        <w:t>Online Courses</w:t>
      </w:r>
    </w:p>
    <w:p w14:paraId="72593170" w14:textId="77777777" w:rsidR="00C33C1E" w:rsidRPr="00C33C1E" w:rsidRDefault="00C33C1E" w:rsidP="00C33C1E">
      <w:pPr>
        <w:rPr>
          <w:sz w:val="20"/>
          <w:szCs w:val="20"/>
        </w:rPr>
      </w:pPr>
      <w:r w:rsidRPr="00C33C1E">
        <w:rPr>
          <w:sz w:val="20"/>
          <w:szCs w:val="20"/>
        </w:rPr>
        <w:t>React- The Complete Guide ( incl. Hooks, React Router, Redux)</w:t>
      </w:r>
    </w:p>
    <w:p w14:paraId="62CA8CF9" w14:textId="12F6AF60" w:rsidR="00C33C1E" w:rsidRDefault="00C33C1E" w:rsidP="00C33C1E">
      <w:pPr>
        <w:rPr>
          <w:color w:val="89A7D4" w:themeColor="accent1" w:themeTint="66"/>
        </w:rPr>
      </w:pPr>
      <w:r w:rsidRPr="002C2657">
        <w:rPr>
          <w:color w:val="89A7D4" w:themeColor="accent1" w:themeTint="66"/>
        </w:rPr>
        <w:t>January 2022- March 2022</w:t>
      </w:r>
    </w:p>
    <w:p w14:paraId="2F657783" w14:textId="77777777" w:rsidR="00C33C1E" w:rsidRDefault="00C33C1E" w:rsidP="00C33C1E">
      <w:pPr>
        <w:pStyle w:val="Heading3"/>
        <w:rPr>
          <w:sz w:val="24"/>
          <w:szCs w:val="28"/>
        </w:rPr>
      </w:pPr>
      <w:r>
        <w:rPr>
          <w:sz w:val="24"/>
          <w:szCs w:val="28"/>
        </w:rPr>
        <w:t xml:space="preserve">Udemy </w:t>
      </w:r>
      <w:r w:rsidRPr="00297091">
        <w:rPr>
          <w:sz w:val="24"/>
          <w:szCs w:val="28"/>
        </w:rPr>
        <w:t xml:space="preserve">, </w:t>
      </w:r>
      <w:r>
        <w:rPr>
          <w:sz w:val="24"/>
          <w:szCs w:val="28"/>
        </w:rPr>
        <w:t>Online Courses</w:t>
      </w:r>
    </w:p>
    <w:p w14:paraId="3A3697B3" w14:textId="741DD3E3" w:rsidR="00C33C1E" w:rsidRPr="00C33C1E" w:rsidRDefault="00C33C1E" w:rsidP="00C33C1E">
      <w:pPr>
        <w:rPr>
          <w:sz w:val="20"/>
          <w:szCs w:val="20"/>
        </w:rPr>
      </w:pPr>
      <w:r w:rsidRPr="00C33C1E">
        <w:rPr>
          <w:sz w:val="20"/>
          <w:szCs w:val="20"/>
        </w:rPr>
        <w:t>Ethereum and Solidity: The Complete Developer’s Guide</w:t>
      </w:r>
    </w:p>
    <w:p w14:paraId="64102323" w14:textId="647A7385" w:rsidR="00C33C1E" w:rsidRPr="00C33C1E" w:rsidRDefault="00C33C1E" w:rsidP="00C33C1E">
      <w:pPr>
        <w:rPr>
          <w:color w:val="89A7D4" w:themeColor="accent1" w:themeTint="66"/>
        </w:rPr>
      </w:pPr>
      <w:r w:rsidRPr="002C2657">
        <w:rPr>
          <w:color w:val="89A7D4" w:themeColor="accent1" w:themeTint="66"/>
        </w:rPr>
        <w:t>J</w:t>
      </w:r>
      <w:r>
        <w:rPr>
          <w:color w:val="89A7D4" w:themeColor="accent1" w:themeTint="66"/>
        </w:rPr>
        <w:t>une</w:t>
      </w:r>
      <w:r w:rsidRPr="002C2657">
        <w:rPr>
          <w:color w:val="89A7D4" w:themeColor="accent1" w:themeTint="66"/>
        </w:rPr>
        <w:t xml:space="preserve"> 2022- </w:t>
      </w:r>
      <w:r>
        <w:rPr>
          <w:color w:val="89A7D4" w:themeColor="accent1" w:themeTint="66"/>
        </w:rPr>
        <w:t>July</w:t>
      </w:r>
      <w:r w:rsidRPr="002C2657">
        <w:rPr>
          <w:color w:val="89A7D4" w:themeColor="accent1" w:themeTint="66"/>
        </w:rPr>
        <w:t xml:space="preserve"> 2022</w:t>
      </w:r>
    </w:p>
    <w:p w14:paraId="0EB9A220" w14:textId="118793A8" w:rsidR="00BD6900" w:rsidRPr="00BD6900" w:rsidRDefault="00BD6900" w:rsidP="006039F9">
      <w:pPr>
        <w:tabs>
          <w:tab w:val="left" w:pos="5935"/>
        </w:tabs>
        <w:rPr>
          <w:color w:val="8496B0" w:themeColor="text2" w:themeTint="99"/>
          <w:spacing w:val="50"/>
          <w:sz w:val="32"/>
          <w:szCs w:val="32"/>
        </w:rPr>
      </w:pPr>
      <w:r>
        <w:rPr>
          <w:noProof/>
          <w:color w:val="44546A" w:themeColor="text2"/>
          <w:spacing w:val="50"/>
          <w:sz w:val="32"/>
          <w:szCs w:val="32"/>
        </w:rPr>
        <w:drawing>
          <wp:inline distT="0" distB="0" distL="0" distR="0" wp14:anchorId="4DEF14CD" wp14:editId="3BA1D038">
            <wp:extent cx="3368040" cy="2645410"/>
            <wp:effectExtent l="0" t="0" r="3810" b="2540"/>
            <wp:docPr id="257" name="Picture 257" descr="CERTIFICATE OF COMPLETION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Picture 257" descr="CERTIFICATE OF COMPLETION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735" cy="266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3C1E">
        <w:rPr>
          <w:noProof/>
          <w:color w:val="8496B0" w:themeColor="text2" w:themeTint="99"/>
          <w:spacing w:val="50"/>
          <w:sz w:val="32"/>
          <w:szCs w:val="32"/>
        </w:rPr>
        <w:drawing>
          <wp:inline distT="0" distB="0" distL="0" distR="0" wp14:anchorId="19383D8B" wp14:editId="59DE05C2">
            <wp:extent cx="3413760" cy="2627516"/>
            <wp:effectExtent l="0" t="0" r="0" b="190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880" cy="263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900" w:rsidRPr="00BD6900" w:rsidSect="006039F9">
      <w:headerReference w:type="default" r:id="rId31"/>
      <w:footerReference w:type="default" r:id="rId32"/>
      <w:pgSz w:w="12240" w:h="15840"/>
      <w:pgMar w:top="576" w:right="720" w:bottom="576" w:left="720" w:header="397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16143" w14:textId="77777777" w:rsidR="00AB3E98" w:rsidRDefault="00AB3E98" w:rsidP="00B21D64">
      <w:pPr>
        <w:spacing w:after="0" w:line="240" w:lineRule="auto"/>
      </w:pPr>
      <w:r>
        <w:separator/>
      </w:r>
    </w:p>
  </w:endnote>
  <w:endnote w:type="continuationSeparator" w:id="0">
    <w:p w14:paraId="3FCBE411" w14:textId="77777777" w:rsidR="00AB3E98" w:rsidRDefault="00AB3E98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E96C9" w14:textId="77777777" w:rsidR="00A96376" w:rsidRDefault="00A963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2CF2F8" wp14:editId="6071DF8B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3A2EF99" id="Rectangle 8" o:spid="_x0000_s1026" alt="&quot;&quot;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C7A72" w14:textId="77777777" w:rsidR="00AB3E98" w:rsidRDefault="00AB3E98" w:rsidP="00B21D64">
      <w:pPr>
        <w:spacing w:after="0" w:line="240" w:lineRule="auto"/>
      </w:pPr>
      <w:r>
        <w:separator/>
      </w:r>
    </w:p>
  </w:footnote>
  <w:footnote w:type="continuationSeparator" w:id="0">
    <w:p w14:paraId="677604CC" w14:textId="77777777" w:rsidR="00AB3E98" w:rsidRDefault="00AB3E98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79B8C" w14:textId="77777777"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7B6570DB" wp14:editId="33375E60">
              <wp:simplePos x="0" y="0"/>
              <wp:positionH relativeFrom="page">
                <wp:posOffset>9691255</wp:posOffset>
              </wp:positionH>
              <wp:positionV relativeFrom="page">
                <wp:posOffset>1468581</wp:posOffset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F9EF60B" id="Group 129" o:spid="_x0000_s1026" alt="&quot;&quot;" style="position:absolute;margin-left:763.1pt;margin-top:115.65pt;width:613.75pt;height:326.9pt;z-index:251655168;mso-width-percent:1000;mso-position-horizontal-relative:page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E6229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3CF2105"/>
    <w:multiLevelType w:val="multilevel"/>
    <w:tmpl w:val="9D984FD2"/>
    <w:numStyleLink w:val="BullettedList"/>
  </w:abstractNum>
  <w:abstractNum w:abstractNumId="4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D4F"/>
    <w:rsid w:val="000161E1"/>
    <w:rsid w:val="00021303"/>
    <w:rsid w:val="000A4C09"/>
    <w:rsid w:val="00107E81"/>
    <w:rsid w:val="00144072"/>
    <w:rsid w:val="001D7A5C"/>
    <w:rsid w:val="00201AD6"/>
    <w:rsid w:val="002101F3"/>
    <w:rsid w:val="0021475C"/>
    <w:rsid w:val="00297091"/>
    <w:rsid w:val="002C2657"/>
    <w:rsid w:val="002C2D4F"/>
    <w:rsid w:val="002F6E39"/>
    <w:rsid w:val="003C0BB5"/>
    <w:rsid w:val="004067B9"/>
    <w:rsid w:val="004103C0"/>
    <w:rsid w:val="004333B3"/>
    <w:rsid w:val="00445D89"/>
    <w:rsid w:val="00452292"/>
    <w:rsid w:val="00467597"/>
    <w:rsid w:val="004865C2"/>
    <w:rsid w:val="004B4147"/>
    <w:rsid w:val="00552F9B"/>
    <w:rsid w:val="005636A7"/>
    <w:rsid w:val="005A20B8"/>
    <w:rsid w:val="005B7DB3"/>
    <w:rsid w:val="00602427"/>
    <w:rsid w:val="006039F9"/>
    <w:rsid w:val="0061400D"/>
    <w:rsid w:val="00621B5C"/>
    <w:rsid w:val="00675E2B"/>
    <w:rsid w:val="006901A6"/>
    <w:rsid w:val="006B0598"/>
    <w:rsid w:val="006B5A2E"/>
    <w:rsid w:val="006C2DFF"/>
    <w:rsid w:val="006C546E"/>
    <w:rsid w:val="007571B5"/>
    <w:rsid w:val="007772B1"/>
    <w:rsid w:val="007C5225"/>
    <w:rsid w:val="007F706D"/>
    <w:rsid w:val="008334AA"/>
    <w:rsid w:val="008424CE"/>
    <w:rsid w:val="00876AF3"/>
    <w:rsid w:val="00881585"/>
    <w:rsid w:val="00890F1A"/>
    <w:rsid w:val="008E2197"/>
    <w:rsid w:val="00970094"/>
    <w:rsid w:val="00997E86"/>
    <w:rsid w:val="009B7D45"/>
    <w:rsid w:val="009F1B3E"/>
    <w:rsid w:val="00A21AF8"/>
    <w:rsid w:val="00A33B36"/>
    <w:rsid w:val="00A6425D"/>
    <w:rsid w:val="00A96376"/>
    <w:rsid w:val="00AB3E98"/>
    <w:rsid w:val="00AD6E6C"/>
    <w:rsid w:val="00B03ED5"/>
    <w:rsid w:val="00B21D64"/>
    <w:rsid w:val="00B7347D"/>
    <w:rsid w:val="00B73E22"/>
    <w:rsid w:val="00B92B96"/>
    <w:rsid w:val="00BB7CE4"/>
    <w:rsid w:val="00BC33C3"/>
    <w:rsid w:val="00BC56CA"/>
    <w:rsid w:val="00BD6900"/>
    <w:rsid w:val="00BF0DAF"/>
    <w:rsid w:val="00BF23EF"/>
    <w:rsid w:val="00C05345"/>
    <w:rsid w:val="00C06D48"/>
    <w:rsid w:val="00C2432A"/>
    <w:rsid w:val="00C25F0B"/>
    <w:rsid w:val="00C33C1E"/>
    <w:rsid w:val="00C344AA"/>
    <w:rsid w:val="00C37B1A"/>
    <w:rsid w:val="00C777FF"/>
    <w:rsid w:val="00CD2FD2"/>
    <w:rsid w:val="00CF09CA"/>
    <w:rsid w:val="00D12DFD"/>
    <w:rsid w:val="00D62B7E"/>
    <w:rsid w:val="00DD6B08"/>
    <w:rsid w:val="00E0435A"/>
    <w:rsid w:val="00E11CC4"/>
    <w:rsid w:val="00E25C88"/>
    <w:rsid w:val="00E60237"/>
    <w:rsid w:val="00EA4C5E"/>
    <w:rsid w:val="00F64255"/>
    <w:rsid w:val="00F8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EAB23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09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paragraph" w:styleId="NoSpacing">
    <w:name w:val="No Spacing"/>
    <w:link w:val="NoSpacingChar"/>
    <w:uiPriority w:val="1"/>
    <w:qFormat/>
    <w:rsid w:val="004333B3"/>
    <w:pPr>
      <w:spacing w:after="0" w:line="240" w:lineRule="auto"/>
    </w:pPr>
    <w:rPr>
      <w:rFonts w:eastAsiaTheme="minorEastAsia"/>
      <w:color w:val="auto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4333B3"/>
    <w:rPr>
      <w:rFonts w:eastAsiaTheme="minorEastAsia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svg"/><Relationship Id="rId34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8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svg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svg"/><Relationship Id="rId30" Type="http://schemas.openxmlformats.org/officeDocument/2006/relationships/image" Target="media/image19.jpeg"/><Relationship Id="rId35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Modern%20initial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D20A3A24448418489C30166CD569A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F16DE0-2CEB-4580-B604-20670E21FC7E}"/>
      </w:docPartPr>
      <w:docPartBody>
        <w:p w:rsidR="001710F5" w:rsidRDefault="00515DD2">
          <w:pPr>
            <w:pStyle w:val="CD20A3A24448418489C30166CD569AAF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7DE"/>
    <w:rsid w:val="00162FCA"/>
    <w:rsid w:val="001710F5"/>
    <w:rsid w:val="0018058A"/>
    <w:rsid w:val="00250D6A"/>
    <w:rsid w:val="004F1351"/>
    <w:rsid w:val="00515DD2"/>
    <w:rsid w:val="00C165D9"/>
    <w:rsid w:val="00EB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20A3A24448418489C30166CD569AAF">
    <w:name w:val="CD20A3A24448418489C30166CD569AAF"/>
  </w:style>
  <w:style w:type="paragraph" w:styleId="ListBullet">
    <w:name w:val="List Bullet"/>
    <w:basedOn w:val="Normal"/>
    <w:uiPriority w:val="99"/>
    <w:qFormat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  <w:lang w:val="en-US" w:eastAsia="en-US"/>
    </w:rPr>
  </w:style>
  <w:style w:type="numbering" w:customStyle="1" w:styleId="BullettedList">
    <w:name w:val="BullettedList"/>
    <w:uiPriority w:val="99"/>
    <w:pPr>
      <w:numPr>
        <w:numId w:val="1"/>
      </w:numPr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2722D2EB-4EB1-44D3-A6D4-D92F2B01917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</Template>
  <TotalTime>0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2022-08-02T16:16:00Z</dcterms:created>
  <dcterms:modified xsi:type="dcterms:W3CDTF">2022-08-02T16:20:00Z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