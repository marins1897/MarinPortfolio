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B58D" w14:textId="5BB30FAB" w:rsidR="00780C15" w:rsidRDefault="007D366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C48B2" wp14:editId="3DCEA7A3">
                <wp:simplePos x="0" y="0"/>
                <wp:positionH relativeFrom="column">
                  <wp:posOffset>2529840</wp:posOffset>
                </wp:positionH>
                <wp:positionV relativeFrom="paragraph">
                  <wp:posOffset>1691640</wp:posOffset>
                </wp:positionV>
                <wp:extent cx="350520" cy="350520"/>
                <wp:effectExtent l="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DA7DC" w14:textId="39DC6ACF" w:rsidR="00F1314A" w:rsidRPr="007D3665" w:rsidRDefault="00F1314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C48B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9.2pt;margin-top:133.2pt;width:27.6pt;height:2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" fillcolor="white [3201]" strokecolor="white [3212]" strokeweight=".5pt">
                <v:textbox>
                  <w:txbxContent>
                    <w:p w14:paraId="145DA7DC" w14:textId="39DC6ACF" w:rsidR="00F1314A" w:rsidRPr="007D3665" w:rsidRDefault="00F1314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4F2D29" w14:textId="1CD42C73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DB932" wp14:editId="6B71F513">
                <wp:simplePos x="0" y="0"/>
                <wp:positionH relativeFrom="column">
                  <wp:posOffset>210185</wp:posOffset>
                </wp:positionH>
                <wp:positionV relativeFrom="paragraph">
                  <wp:posOffset>7620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3C6FAFBD" w:rsidR="00C973BE" w:rsidRPr="00A535E2" w:rsidRDefault="00A535E2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hr-HR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hr-HR"/>
                              </w:rPr>
                              <w:t>Marin Samardžić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Text Box 11" o:spid="_x0000_s1027" type="#_x0000_t202" style="position:absolute;margin-left:16.55pt;margin-top:.6pt;width:5in;height:3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" filled="f" stroked="f">
                <v:textbox inset="0,0,0,0">
                  <w:txbxContent>
                    <w:p w14:paraId="79840518" w14:textId="3C6FAFBD" w:rsidR="00C973BE" w:rsidRPr="00A535E2" w:rsidRDefault="00A535E2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hr-HR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hr-HR"/>
                        </w:rPr>
                        <w:t>Marin Samardžić</w:t>
                      </w:r>
                    </w:p>
                  </w:txbxContent>
                </v:textbox>
              </v:shape>
            </w:pict>
          </mc:Fallback>
        </mc:AlternateContent>
      </w:r>
    </w:p>
    <w:p w14:paraId="7ED4EC2B" w14:textId="7434683A" w:rsidR="00780C15" w:rsidRPr="00780C15" w:rsidRDefault="00780C15" w:rsidP="00780C15">
      <w:pPr>
        <w:rPr>
          <w:rFonts w:ascii="Open Sans" w:hAnsi="Open Sans" w:cs="Open Sans"/>
        </w:rPr>
      </w:pPr>
    </w:p>
    <w:p w14:paraId="2C2D0EDA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1D9341E8" w14:textId="53408E52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8FCBB" wp14:editId="526AFE7C">
                <wp:simplePos x="0" y="0"/>
                <wp:positionH relativeFrom="column">
                  <wp:posOffset>215900</wp:posOffset>
                </wp:positionH>
                <wp:positionV relativeFrom="paragraph">
                  <wp:posOffset>14605</wp:posOffset>
                </wp:positionV>
                <wp:extent cx="4572000" cy="333373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3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6B854E38" w:rsidR="007611EA" w:rsidRPr="00A535E2" w:rsidRDefault="00A535E2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</w:pP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Blockchain</w:t>
                            </w:r>
                            <w:proofErr w:type="spellEnd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color w:val="3987FF"/>
                                <w:sz w:val="38"/>
                                <w:szCs w:val="38"/>
                                <w:lang w:val="hr-HR"/>
                              </w:rPr>
                              <w:t>Developer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_x0000_s1028" type="#_x0000_t202" style="position:absolute;margin-left:17pt;margin-top:1.15pt;width:5in;height:2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" filled="f" stroked="f">
                <v:textbox inset="0,0,0,0">
                  <w:txbxContent>
                    <w:p w14:paraId="0CEC7DE1" w14:textId="6B854E38" w:rsidR="007611EA" w:rsidRPr="00A535E2" w:rsidRDefault="00A535E2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</w:pP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Frontend</w:t>
                      </w:r>
                      <w:proofErr w:type="spellEnd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Blockchain</w:t>
                      </w:r>
                      <w:proofErr w:type="spellEnd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ubik" w:hAnsi="Rubik" w:cs="Open Sans"/>
                          <w:b/>
                          <w:bCs/>
                          <w:color w:val="3987FF"/>
                          <w:sz w:val="38"/>
                          <w:szCs w:val="38"/>
                          <w:lang w:val="hr-HR"/>
                        </w:rPr>
                        <w:t>Developer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6B87C1E" w14:textId="22C5D621" w:rsidR="00780C15" w:rsidRPr="00780C15" w:rsidRDefault="00780C15" w:rsidP="00780C15">
      <w:pPr>
        <w:rPr>
          <w:rFonts w:ascii="Open Sans" w:hAnsi="Open Sans" w:cs="Open Sans"/>
        </w:rPr>
      </w:pPr>
    </w:p>
    <w:p w14:paraId="77A85665" w14:textId="721C3F35" w:rsidR="00780C15" w:rsidRPr="00780C15" w:rsidRDefault="00444A13" w:rsidP="00780C15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7A860D3" wp14:editId="020DB439">
            <wp:simplePos x="0" y="0"/>
            <wp:positionH relativeFrom="column">
              <wp:posOffset>267970</wp:posOffset>
            </wp:positionH>
            <wp:positionV relativeFrom="paragraph">
              <wp:posOffset>134620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271B5F7B" wp14:editId="354C1144">
            <wp:simplePos x="0" y="0"/>
            <wp:positionH relativeFrom="column">
              <wp:posOffset>5034915</wp:posOffset>
            </wp:positionH>
            <wp:positionV relativeFrom="paragraph">
              <wp:posOffset>87630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40335C7A" wp14:editId="414C1C91">
            <wp:simplePos x="0" y="0"/>
            <wp:positionH relativeFrom="column">
              <wp:posOffset>2675890</wp:posOffset>
            </wp:positionH>
            <wp:positionV relativeFrom="paragraph">
              <wp:posOffset>125730</wp:posOffset>
            </wp:positionV>
            <wp:extent cx="109719" cy="10960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BB253" wp14:editId="1CEDA02F">
                <wp:simplePos x="0" y="0"/>
                <wp:positionH relativeFrom="column">
                  <wp:posOffset>5107940</wp:posOffset>
                </wp:positionH>
                <wp:positionV relativeFrom="paragraph">
                  <wp:posOffset>17780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3843111C" w:rsidR="007611EA" w:rsidRPr="00A535E2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  <w:t>Otok, 21238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B253" id="Text Box 41" o:spid="_x0000_s1029" type="#_x0000_t202" style="position:absolute;margin-left:402.2pt;margin-top:1.4pt;width:93.2pt;height:2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" filled="f" stroked="f" strokeweight=".5pt">
                <v:textbox>
                  <w:txbxContent>
                    <w:p w14:paraId="128A43BF" w14:textId="3843111C" w:rsidR="007611EA" w:rsidRPr="00A535E2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hr-HR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hr-HR"/>
                        </w:rPr>
                        <w:t>Otok, 21238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9508E" wp14:editId="2942CB15">
                <wp:simplePos x="0" y="0"/>
                <wp:positionH relativeFrom="column">
                  <wp:posOffset>2791460</wp:posOffset>
                </wp:positionH>
                <wp:positionV relativeFrom="paragraph">
                  <wp:posOffset>37465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1E73AF74" w:rsidR="007611EA" w:rsidRPr="00A535E2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hr-HR"/>
                              </w:rPr>
                              <w:t>+385 91 788 4692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508E" id="Text Box 42" o:spid="_x0000_s1030" type="#_x0000_t202" style="position:absolute;margin-left:219.8pt;margin-top:2.95pt;width:10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" filled="f" stroked="f" strokeweight=".5pt">
                <v:textbox>
                  <w:txbxContent>
                    <w:p w14:paraId="271B1813" w14:textId="1E73AF74" w:rsidR="007611EA" w:rsidRPr="00A535E2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hr-HR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hr-HR"/>
                        </w:rPr>
                        <w:t>+385 91 788 4692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1DCBC" wp14:editId="694C0A71">
                <wp:simplePos x="0" y="0"/>
                <wp:positionH relativeFrom="column">
                  <wp:posOffset>396240</wp:posOffset>
                </wp:positionH>
                <wp:positionV relativeFrom="paragraph">
                  <wp:posOffset>43180</wp:posOffset>
                </wp:positionV>
                <wp:extent cx="1965960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3DA2B93E" w:rsidR="007611EA" w:rsidRPr="00E91D8B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marinsamardzic17</w:t>
                            </w:r>
                            <w:r w:rsidR="0056054B" w:rsidRPr="00E91D8B">
                              <w:rPr>
                                <w:rFonts w:ascii="Montserrat Light" w:eastAsiaTheme="minorHAnsi" w:hAnsi="Montserrat Light" w:cs="Open San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1DCBC" id="Text Box 45" o:spid="_x0000_s1031" type="#_x0000_t202" style="position:absolute;margin-left:31.2pt;margin-top:3.4pt;width:154.8pt;height:25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" filled="f" stroked="f" strokeweight=".5pt">
                <v:textbox>
                  <w:txbxContent>
                    <w:p w14:paraId="5F4163F9" w14:textId="3DA2B93E" w:rsidR="007611EA" w:rsidRPr="00E91D8B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marinsamardzic17</w:t>
                      </w:r>
                      <w:r w:rsidR="0056054B" w:rsidRPr="00E91D8B">
                        <w:rPr>
                          <w:rFonts w:ascii="Montserrat Light" w:eastAsiaTheme="minorHAnsi" w:hAnsi="Montserrat Light" w:cs="Open San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300C6D7" w14:textId="2B759BBE" w:rsidR="00780C15" w:rsidRPr="00780C15" w:rsidRDefault="00780C15" w:rsidP="00780C15">
      <w:pPr>
        <w:rPr>
          <w:rFonts w:ascii="Open Sans" w:hAnsi="Open Sans" w:cs="Open Sans"/>
        </w:rPr>
      </w:pPr>
    </w:p>
    <w:p w14:paraId="4DBE13B1" w14:textId="78A5CC1A" w:rsidR="00780C15" w:rsidRPr="00780C15" w:rsidRDefault="000F40F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03391" wp14:editId="6ADA2219">
                <wp:simplePos x="0" y="0"/>
                <wp:positionH relativeFrom="column">
                  <wp:posOffset>388620</wp:posOffset>
                </wp:positionH>
                <wp:positionV relativeFrom="paragraph">
                  <wp:posOffset>29845</wp:posOffset>
                </wp:positionV>
                <wp:extent cx="2468880" cy="274320"/>
                <wp:effectExtent l="0" t="0" r="2667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02E01B" w14:textId="13CB63F4" w:rsidR="002D433B" w:rsidRPr="000F40F3" w:rsidRDefault="000F40F3">
                            <w:pPr>
                              <w:rPr>
                                <w:sz w:val="20"/>
                              </w:rPr>
                            </w:pPr>
                            <w:r w:rsidRPr="000F40F3">
                              <w:rPr>
                                <w:sz w:val="20"/>
                              </w:rPr>
                              <w:t>https://marin-portfolio1897.vercel.app/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03391" id="Text Box 16" o:spid="_x0000_s1032" type="#_x0000_t202" style="position:absolute;margin-left:30.6pt;margin-top:2.35pt;width:194.4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" fillcolor="white [3201]" strokecolor="white [3212]" strokeweight=".5pt">
                <v:textbox>
                  <w:txbxContent>
                    <w:p w14:paraId="2902E01B" w14:textId="13CB63F4" w:rsidR="002D433B" w:rsidRPr="000F40F3" w:rsidRDefault="000F40F3">
                      <w:pPr>
                        <w:rPr>
                          <w:sz w:val="20"/>
                        </w:rPr>
                      </w:pPr>
                      <w:r w:rsidRPr="000F40F3">
                        <w:rPr>
                          <w:sz w:val="20"/>
                        </w:rPr>
                        <w:t>https://marin-portfolio1897.vercel.app/</w:t>
                      </w:r>
                    </w:p>
                  </w:txbxContent>
                </v:textbox>
              </v:shape>
            </w:pict>
          </mc:Fallback>
        </mc:AlternateContent>
      </w:r>
      <w:r w:rsidR="009F434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017FBB" wp14:editId="621D782B">
                <wp:simplePos x="0" y="0"/>
                <wp:positionH relativeFrom="column">
                  <wp:posOffset>190501</wp:posOffset>
                </wp:positionH>
                <wp:positionV relativeFrom="paragraph">
                  <wp:posOffset>45085</wp:posOffset>
                </wp:positionV>
                <wp:extent cx="289560" cy="297180"/>
                <wp:effectExtent l="0" t="0" r="0" b="762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CB6F9" w14:textId="6F684768" w:rsidR="009F4343" w:rsidRDefault="009F4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84C3B" wp14:editId="264C1B09">
                                  <wp:extent cx="130810" cy="170909"/>
                                  <wp:effectExtent l="0" t="0" r="2540" b="63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icons8-person-2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1232" cy="184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017FBB" id="Text Box 99" o:spid="_x0000_s1033" type="#_x0000_t202" style="position:absolute;margin-left:15pt;margin-top:3.55pt;width:22.8pt;height:23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" fillcolor="white [3201]" stroked="f" strokeweight=".5pt">
                <v:textbox>
                  <w:txbxContent>
                    <w:p w14:paraId="738CB6F9" w14:textId="6F684768" w:rsidR="009F4343" w:rsidRDefault="009F4343">
                      <w:r>
                        <w:rPr>
                          <w:noProof/>
                        </w:rPr>
                        <w:drawing>
                          <wp:inline distT="0" distB="0" distL="0" distR="0" wp14:anchorId="0E884C3B" wp14:editId="264C1B09">
                            <wp:extent cx="130810" cy="170909"/>
                            <wp:effectExtent l="0" t="0" r="2540" b="63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icons8-person-2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1232" cy="184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4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04B5F" wp14:editId="43589A50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2628900" cy="3117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50CF9328" w:rsidR="007611EA" w:rsidRPr="00E91D8B" w:rsidRDefault="00A535E2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/in/marinsamardzic1897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04B5F" id="Text Box 6" o:spid="_x0000_s1034" type="#_x0000_t202" style="position:absolute;margin-left:155.8pt;margin-top:2.35pt;width:207pt;height:24.55pt;z-index:2516961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" filled="f" stroked="f" strokeweight=".5pt">
                <v:textbox>
                  <w:txbxContent>
                    <w:p w14:paraId="5DD85CD0" w14:textId="50CF9328" w:rsidR="007611EA" w:rsidRPr="00E91D8B" w:rsidRDefault="00A535E2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/in/marinsamardzic1897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3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E0933F" wp14:editId="167F0D20">
                <wp:simplePos x="0" y="0"/>
                <wp:positionH relativeFrom="margin">
                  <wp:posOffset>2816253</wp:posOffset>
                </wp:positionH>
                <wp:positionV relativeFrom="paragraph">
                  <wp:posOffset>37465</wp:posOffset>
                </wp:positionV>
                <wp:extent cx="2042160" cy="3124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A8B6B3" w14:textId="48003BEE" w:rsidR="007D3665" w:rsidRDefault="007D3665">
                            <w:r w:rsidRPr="00F1314A">
                              <w:t>https://github.com/marins1897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933F" id="Text Box 18" o:spid="_x0000_s1035" type="#_x0000_t202" style="position:absolute;margin-left:221.75pt;margin-top:2.95pt;width:160.8pt;height:24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" fillcolor="white [3201]" strokecolor="white [3212]" strokeweight=".5pt">
                <v:textbox>
                  <w:txbxContent>
                    <w:p w14:paraId="40A8B6B3" w14:textId="48003BEE" w:rsidR="007D3665" w:rsidRDefault="007D3665">
                      <w:r w:rsidRPr="00F1314A">
                        <w:t>https://github.com/marins1897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A1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C78B10" wp14:editId="40A88430">
                <wp:simplePos x="0" y="0"/>
                <wp:positionH relativeFrom="column">
                  <wp:posOffset>2537460</wp:posOffset>
                </wp:positionH>
                <wp:positionV relativeFrom="paragraph">
                  <wp:posOffset>22225</wp:posOffset>
                </wp:positionV>
                <wp:extent cx="350520" cy="296545"/>
                <wp:effectExtent l="0" t="0" r="3810" b="825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6EAD1" w14:textId="57FA562C" w:rsidR="00444A13" w:rsidRDefault="00444A13">
                            <w:r w:rsidRPr="007D3665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9C8C10F" wp14:editId="369A0758">
                                  <wp:extent cx="182880" cy="182880"/>
                                  <wp:effectExtent l="0" t="0" r="7620" b="762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cons8-github-18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C78B10" id="Text Box 98" o:spid="_x0000_s1036" type="#_x0000_t202" style="position:absolute;margin-left:199.8pt;margin-top:1.75pt;width:27.6pt;height:23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" fillcolor="white [3201]" stroked="f" strokeweight=".5pt">
                <v:textbox>
                  <w:txbxContent>
                    <w:p w14:paraId="0606EAD1" w14:textId="57FA562C" w:rsidR="00444A13" w:rsidRDefault="00444A13">
                      <w:r w:rsidRPr="007D3665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9C8C10F" wp14:editId="369A0758">
                            <wp:extent cx="182880" cy="182880"/>
                            <wp:effectExtent l="0" t="0" r="7620" b="762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cons8-github-18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44A13">
        <w:rPr>
          <w:noProof/>
        </w:rPr>
        <w:drawing>
          <wp:anchor distT="0" distB="0" distL="114300" distR="114300" simplePos="0" relativeHeight="251697152" behindDoc="0" locked="0" layoutInCell="1" allowOverlap="1" wp14:anchorId="5156E501" wp14:editId="51DEDB36">
            <wp:simplePos x="0" y="0"/>
            <wp:positionH relativeFrom="column">
              <wp:posOffset>5021580</wp:posOffset>
            </wp:positionH>
            <wp:positionV relativeFrom="paragraph">
              <wp:posOffset>105410</wp:posOffset>
            </wp:positionV>
            <wp:extent cx="129680" cy="129540"/>
            <wp:effectExtent l="0" t="0" r="3810" b="381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C96F5" w14:textId="74F27A37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652E2" wp14:editId="4BC1B305">
                <wp:simplePos x="0" y="0"/>
                <wp:positionH relativeFrom="column">
                  <wp:posOffset>167640</wp:posOffset>
                </wp:positionH>
                <wp:positionV relativeFrom="paragraph">
                  <wp:posOffset>95250</wp:posOffset>
                </wp:positionV>
                <wp:extent cx="7223760" cy="1790700"/>
                <wp:effectExtent l="0" t="0" r="1524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3760" cy="1790700"/>
                          <a:chOff x="0" y="0"/>
                          <a:chExt cx="4352925" cy="1619877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9525" y="424614"/>
                            <a:ext cx="4343400" cy="1195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434FC0" w14:textId="183D6DC8" w:rsidR="007D3665" w:rsidRDefault="007D3665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D3665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I am a developer who possesses a profound understanding of both blockchain and frontend development, driven by a genuine passion for leveraging technology to create transformative solutions. I am motivated to secure a position that not only aligns with my desires, abilities, and educational background but also offers a platform for continual growth and innovation.</w:t>
                              </w:r>
                            </w:p>
                            <w:p w14:paraId="2FD4F7D1" w14:textId="77777777" w:rsidR="0011367B" w:rsidRPr="007D3665" w:rsidRDefault="0011367B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  <w:p w14:paraId="3039E22D" w14:textId="5433B19B" w:rsidR="0016694C" w:rsidRPr="00BB2DCD" w:rsidRDefault="007D3665" w:rsidP="007D3665">
                              <w:pPr>
                                <w:widowControl/>
                                <w:autoSpaceDE/>
                                <w:autoSpaceDN/>
                                <w:spacing w:after="40"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D3665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I am aware of the importance of effective communication, commitment, discipline and ambition in a dynamic team environment. I possess an innate curiosity and thirst for knowledge, constantly seeking opportunities to expand my expertise and broaden my skill 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342765" cy="352425"/>
                            <a:chOff x="0" y="0"/>
                            <a:chExt cx="4343864" cy="352425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3959818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4F4255" w14:textId="1B52A151" w:rsidR="007611EA" w:rsidRPr="001A4D3C" w:rsidRDefault="007D3665" w:rsidP="0016694C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ABOUT ME</w:t>
                                </w:r>
                                <w:r w:rsidR="003709A0" w:rsidRPr="001A4D3C">
                                  <w:rPr>
                                    <w:rFonts w:ascii="Rubik" w:eastAsia="Times New Roman" w:hAnsi="Rubik" w:cs="Open Sans"/>
                                    <w:color w:val="000000" w:themeColor="tex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68893" y="352425"/>
                              <a:ext cx="4274971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652E2" id="Group 9" o:spid="_x0000_s1037" style="position:absolute;margin-left:13.2pt;margin-top:7.5pt;width:568.8pt;height:141pt;z-index:251676672;mso-width-relative:margin;mso-height-relative:margin" coordsize="43529,16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">
                <v:shape id="Text Box 17" o:spid="_x0000_s1038" type="#_x0000_t202" style="position:absolute;left:95;top:4246;width:43434;height:11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8434FC0" w14:textId="183D6DC8" w:rsidR="007D3665" w:rsidRDefault="007D3665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7D3665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I am a developer who possesses a profound understanding of both blockchain and frontend development, driven by a genuine passion for leveraging technology to create transformative solutions. I am motivated to secure a position that not only aligns with my desires, abilities, and educational background but also offers a platform for continual growth and innovation.</w:t>
                        </w:r>
                      </w:p>
                      <w:p w14:paraId="2FD4F7D1" w14:textId="77777777" w:rsidR="0011367B" w:rsidRPr="007D3665" w:rsidRDefault="0011367B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</w:p>
                      <w:p w14:paraId="3039E22D" w14:textId="5433B19B" w:rsidR="0016694C" w:rsidRPr="00BB2DCD" w:rsidRDefault="007D3665" w:rsidP="007D3665">
                        <w:pPr>
                          <w:widowControl/>
                          <w:autoSpaceDE/>
                          <w:autoSpaceDN/>
                          <w:spacing w:after="40"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7D3665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I am aware of the importance of effective communication, commitment, discipline and ambition in a dynamic team environment. I possess an innate curiosity and thirst for knowledge, constantly seeking opportunities to expand my expertise and broaden my skill set.</w:t>
                        </w:r>
                      </w:p>
                    </w:txbxContent>
                  </v:textbox>
                </v:shape>
                <v:group id="Group 28" o:spid="_x0000_s1039" style="position:absolute;width:43427;height:3524" coordsize="43438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55" o:spid="_x0000_s1040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534F4255" w14:textId="1B52A151" w:rsidR="007611EA" w:rsidRPr="001A4D3C" w:rsidRDefault="007D3665" w:rsidP="0016694C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ABOUT ME</w:t>
                          </w:r>
                          <w:r w:rsidR="003709A0" w:rsidRPr="001A4D3C">
                            <w:rPr>
                              <w:rFonts w:ascii="Rubik" w:eastAsia="Times New Roman" w:hAnsi="Rubik" w:cs="Open Sans"/>
                              <w:color w:val="000000" w:themeColor="text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Straight Connector 26" o:spid="_x0000_s1041" style="position:absolute;visibility:visible;mso-wrap-style:square" from="688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  <v:stroke joinstyle="miter"/>
                  </v:line>
                </v:group>
              </v:group>
            </w:pict>
          </mc:Fallback>
        </mc:AlternateContent>
      </w:r>
    </w:p>
    <w:p w14:paraId="43A95E0D" w14:textId="5F44FEDE" w:rsidR="00780C15" w:rsidRPr="00780C15" w:rsidRDefault="00780C15" w:rsidP="00780C15">
      <w:pPr>
        <w:rPr>
          <w:rFonts w:ascii="Open Sans" w:hAnsi="Open Sans" w:cs="Open Sans"/>
        </w:rPr>
      </w:pPr>
    </w:p>
    <w:p w14:paraId="6C5F64AD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5A5D580B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1E6FDD2E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3AF046E4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5A643913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644A533" w14:textId="6E80DD39" w:rsidR="00780C15" w:rsidRPr="00780C15" w:rsidRDefault="00780C15" w:rsidP="00780C15">
      <w:pPr>
        <w:rPr>
          <w:rFonts w:ascii="Open Sans" w:hAnsi="Open Sans" w:cs="Open Sans"/>
        </w:rPr>
      </w:pPr>
    </w:p>
    <w:p w14:paraId="6F452E59" w14:textId="36F202EA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D9E87A7" wp14:editId="0722FA90">
                <wp:simplePos x="0" y="0"/>
                <wp:positionH relativeFrom="column">
                  <wp:posOffset>4792925</wp:posOffset>
                </wp:positionH>
                <wp:positionV relativeFrom="paragraph">
                  <wp:posOffset>179070</wp:posOffset>
                </wp:positionV>
                <wp:extent cx="2795853" cy="7385680"/>
                <wp:effectExtent l="0" t="0" r="0" b="63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5853" cy="7385680"/>
                          <a:chOff x="37117" y="-240813"/>
                          <a:chExt cx="2675552" cy="1629908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51044" y="-240813"/>
                            <a:ext cx="2486615" cy="98764"/>
                            <a:chOff x="51060" y="-240813"/>
                            <a:chExt cx="2487390" cy="98764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51060" y="-240813"/>
                              <a:ext cx="2441812" cy="987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1A091625" w:rsidR="00C07EE3" w:rsidRPr="00A12593" w:rsidRDefault="00A12593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hr-HR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114371" y="-159884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37117" y="-159884"/>
                            <a:ext cx="2675552" cy="1548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BB6237" w14:textId="076C0009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HTML</w:t>
                              </w:r>
                            </w:p>
                            <w:p w14:paraId="3737FE00" w14:textId="7B89587B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CSS</w:t>
                              </w:r>
                            </w:p>
                            <w:p w14:paraId="5F145BDF" w14:textId="31915F9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Material UI</w:t>
                              </w:r>
                            </w:p>
                            <w:p w14:paraId="4A1E91F8" w14:textId="7FCD4536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styled-components</w:t>
                              </w:r>
                            </w:p>
                            <w:p w14:paraId="0C1888F7" w14:textId="1672CB44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Java</w:t>
                              </w:r>
                              <w:r w:rsidR="00074EB6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script</w:t>
                              </w:r>
                              <w:proofErr w:type="spellEnd"/>
                            </w:p>
                            <w:p w14:paraId="10E77A40" w14:textId="4CFE142D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Typescript</w:t>
                              </w:r>
                            </w:p>
                            <w:p w14:paraId="55217EBA" w14:textId="3918E86B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React.js</w:t>
                              </w:r>
                            </w:p>
                            <w:p w14:paraId="38E4D125" w14:textId="706D430C" w:rsidR="00C07EE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React Native</w:t>
                              </w:r>
                            </w:p>
                            <w:p w14:paraId="2AB2280F" w14:textId="23996994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Svelte.js</w:t>
                              </w:r>
                            </w:p>
                            <w:p w14:paraId="624E1746" w14:textId="28C4568F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Next.js</w:t>
                              </w:r>
                            </w:p>
                            <w:p w14:paraId="0CC93B22" w14:textId="5058C92F" w:rsidR="005D1F39" w:rsidRPr="00A6716F" w:rsidRDefault="00A12593" w:rsidP="005D1F39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Express.js</w:t>
                              </w:r>
                            </w:p>
                            <w:p w14:paraId="70E359FA" w14:textId="3159E56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d3.js</w:t>
                              </w:r>
                            </w:p>
                            <w:p w14:paraId="46D94AE4" w14:textId="421406DF" w:rsidR="005D1F39" w:rsidRPr="00A6716F" w:rsidRDefault="005D1F39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Jest</w:t>
                              </w:r>
                            </w:p>
                            <w:p w14:paraId="26A9FD80" w14:textId="45BA19EC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Blockchain</w:t>
                              </w:r>
                            </w:p>
                            <w:p w14:paraId="0F815E69" w14:textId="5397A3E8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Smart Contracts</w:t>
                              </w:r>
                            </w:p>
                            <w:p w14:paraId="7B77E334" w14:textId="0405BE2D" w:rsidR="0007592F" w:rsidRPr="00A6716F" w:rsidRDefault="0007592F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Decentralized applications (</w:t>
                              </w: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dApps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)</w:t>
                              </w:r>
                            </w:p>
                            <w:p w14:paraId="3D2D039C" w14:textId="1ADF9350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Hyperledger Fabric</w:t>
                              </w:r>
                            </w:p>
                            <w:p w14:paraId="0E2313B8" w14:textId="6CE5F2B9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Golang (Go)</w:t>
                              </w:r>
                            </w:p>
                            <w:p w14:paraId="4C9D97A5" w14:textId="54419C26" w:rsidR="00A12593" w:rsidRPr="00A6716F" w:rsidRDefault="00A12593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Solidity</w:t>
                              </w:r>
                            </w:p>
                            <w:p w14:paraId="74104BB9" w14:textId="65F80D78" w:rsidR="00074EB6" w:rsidRPr="00A6716F" w:rsidRDefault="00074EB6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Ethereum</w:t>
                              </w:r>
                            </w:p>
                            <w:p w14:paraId="2C7517C6" w14:textId="60E1333D" w:rsidR="00203D1C" w:rsidRPr="00A6716F" w:rsidRDefault="00A12593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web3.js</w:t>
                              </w:r>
                              <w:r w:rsidR="001A1502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, ethers.js</w:t>
                              </w:r>
                            </w:p>
                            <w:p w14:paraId="5F2BB094" w14:textId="7A1DA8A0" w:rsidR="005D1F39" w:rsidRPr="00A6716F" w:rsidRDefault="005D1F39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npm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, yarn</w:t>
                              </w:r>
                            </w:p>
                            <w:p w14:paraId="5EDB010D" w14:textId="197B5469" w:rsidR="005D1F39" w:rsidRPr="00A6716F" w:rsidRDefault="005D1F39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git</w:t>
                              </w:r>
                            </w:p>
                            <w:p w14:paraId="26334CE3" w14:textId="2AB2CC95" w:rsidR="00203D1C" w:rsidRPr="00A6716F" w:rsidRDefault="005D1F39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bash</w:t>
                              </w:r>
                              <w:r w:rsidR="00A6716F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,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shell</w:t>
                              </w:r>
                            </w:p>
                            <w:p w14:paraId="6A04D788" w14:textId="40EACF6D" w:rsidR="0007592F" w:rsidRPr="00A6716F" w:rsidRDefault="0007592F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API</w:t>
                              </w:r>
                            </w:p>
                            <w:p w14:paraId="64605A55" w14:textId="1526C675" w:rsidR="00074EB6" w:rsidRPr="00A6716F" w:rsidRDefault="0007592F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Docker</w:t>
                              </w:r>
                            </w:p>
                            <w:p w14:paraId="3CCB9C47" w14:textId="77777777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</w:t>
                              </w:r>
                            </w:p>
                            <w:p w14:paraId="4B431942" w14:textId="160C5131" w:rsidR="0007592F" w:rsidRPr="00A6716F" w:rsidRDefault="00E462A5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C++</w:t>
                              </w:r>
                            </w:p>
                            <w:p w14:paraId="412652BE" w14:textId="0D3786B2" w:rsidR="00E462A5" w:rsidRPr="00A6716F" w:rsidRDefault="00E462A5" w:rsidP="00A6716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MySQL</w:t>
                              </w:r>
                              <w:r w:rsidR="00A6716F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,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NoSQL (MongoDB, CouchDB)</w:t>
                              </w:r>
                            </w:p>
                            <w:p w14:paraId="393C54B7" w14:textId="0E22B6F8" w:rsidR="0007592F" w:rsidRPr="00A6716F" w:rsidRDefault="00E462A5" w:rsidP="0007592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JIRA</w:t>
                              </w:r>
                              <w:r w:rsidR="00074EB6"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 xml:space="preserve">/ </w:t>
                              </w: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SCRUM methodology</w:t>
                              </w:r>
                            </w:p>
                            <w:p w14:paraId="4CC1B94D" w14:textId="59D6CAA1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CLIPS</w:t>
                              </w:r>
                            </w:p>
                            <w:p w14:paraId="2028761B" w14:textId="66516173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PLC</w:t>
                              </w:r>
                            </w:p>
                            <w:p w14:paraId="5B1473BC" w14:textId="61D1BDAA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AMOS</w:t>
                              </w:r>
                            </w:p>
                            <w:p w14:paraId="466611BA" w14:textId="69C28FAE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proofErr w:type="spellStart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Matlab</w:t>
                              </w:r>
                              <w:proofErr w:type="spellEnd"/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/Simulink</w:t>
                              </w:r>
                            </w:p>
                            <w:p w14:paraId="680EF8D9" w14:textId="07DF6C0A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LOGO!</w:t>
                              </w:r>
                            </w:p>
                            <w:p w14:paraId="21406A77" w14:textId="5E658FBC" w:rsidR="00E462A5" w:rsidRPr="00A6716F" w:rsidRDefault="00E462A5" w:rsidP="00074EB6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</w:pPr>
                              <w:r w:rsidRPr="00A6716F">
                                <w:rPr>
                                  <w:rFonts w:ascii="Montserrat Light" w:hAnsi="Montserrat Light" w:cs="Open Sans"/>
                                  <w:sz w:val="20"/>
                                  <w:szCs w:val="16"/>
                                </w:rPr>
                                <w:t>PSIM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42" style="position:absolute;margin-left:377.4pt;margin-top:14.1pt;width:220.15pt;height:581.55pt;z-index:251680768;mso-width-relative:margin;mso-height-relative:margin" coordorigin="371,-2408" coordsize="26755,16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">
                <v:group id="Group 73" o:spid="_x0000_s1043" style="position:absolute;left:510;top:-2408;width:24866;height:988" coordorigin="510,-2408" coordsize="24873,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Text Box 74" o:spid="_x0000_s1044" type="#_x0000_t202" style="position:absolute;left:510;top:-2408;width:24418;height: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1A091625" w:rsidR="00C07EE3" w:rsidRPr="00A12593" w:rsidRDefault="00A12593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hr-HR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hr-HR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45" style="position:absolute;visibility:visible;mso-wrap-style:square" from="1143,-1598" to="25384,-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Text Box 77" o:spid="_x0000_s1046" type="#_x0000_t202" style="position:absolute;left:371;top:-1598;width:26755;height:1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57BB6237" w14:textId="076C0009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HTML</w:t>
                        </w:r>
                      </w:p>
                      <w:p w14:paraId="3737FE00" w14:textId="7B89587B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CSS</w:t>
                        </w:r>
                      </w:p>
                      <w:p w14:paraId="5F145BDF" w14:textId="31915F9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Material UI</w:t>
                        </w:r>
                      </w:p>
                      <w:p w14:paraId="4A1E91F8" w14:textId="7FCD4536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styled-components</w:t>
                        </w:r>
                      </w:p>
                      <w:p w14:paraId="0C1888F7" w14:textId="1672CB44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Java</w:t>
                        </w:r>
                        <w:r w:rsidR="00074EB6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script</w:t>
                        </w:r>
                        <w:proofErr w:type="spellEnd"/>
                      </w:p>
                      <w:p w14:paraId="10E77A40" w14:textId="4CFE142D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Typescript</w:t>
                        </w:r>
                      </w:p>
                      <w:p w14:paraId="55217EBA" w14:textId="3918E86B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React.js</w:t>
                        </w:r>
                      </w:p>
                      <w:p w14:paraId="38E4D125" w14:textId="706D430C" w:rsidR="00C07EE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React Native</w:t>
                        </w:r>
                      </w:p>
                      <w:p w14:paraId="2AB2280F" w14:textId="23996994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Svelte.js</w:t>
                        </w:r>
                      </w:p>
                      <w:p w14:paraId="624E1746" w14:textId="28C4568F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Next.js</w:t>
                        </w:r>
                      </w:p>
                      <w:p w14:paraId="0CC93B22" w14:textId="5058C92F" w:rsidR="005D1F39" w:rsidRPr="00A6716F" w:rsidRDefault="00A12593" w:rsidP="005D1F39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Express.js</w:t>
                        </w:r>
                      </w:p>
                      <w:p w14:paraId="70E359FA" w14:textId="3159E56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d3.js</w:t>
                        </w:r>
                      </w:p>
                      <w:p w14:paraId="46D94AE4" w14:textId="421406DF" w:rsidR="005D1F39" w:rsidRPr="00A6716F" w:rsidRDefault="005D1F39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Jest</w:t>
                        </w:r>
                      </w:p>
                      <w:p w14:paraId="26A9FD80" w14:textId="45BA19EC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Blockchain</w:t>
                        </w:r>
                      </w:p>
                      <w:p w14:paraId="0F815E69" w14:textId="5397A3E8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Smart Contracts</w:t>
                        </w:r>
                      </w:p>
                      <w:p w14:paraId="7B77E334" w14:textId="0405BE2D" w:rsidR="0007592F" w:rsidRPr="00A6716F" w:rsidRDefault="0007592F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Decentralized applications (</w:t>
                        </w: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dApps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)</w:t>
                        </w:r>
                      </w:p>
                      <w:p w14:paraId="3D2D039C" w14:textId="1ADF9350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Hyperledger Fabric</w:t>
                        </w:r>
                      </w:p>
                      <w:p w14:paraId="0E2313B8" w14:textId="6CE5F2B9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Golang (Go)</w:t>
                        </w:r>
                      </w:p>
                      <w:p w14:paraId="4C9D97A5" w14:textId="54419C26" w:rsidR="00A12593" w:rsidRPr="00A6716F" w:rsidRDefault="00A12593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Solidity</w:t>
                        </w:r>
                      </w:p>
                      <w:p w14:paraId="74104BB9" w14:textId="65F80D78" w:rsidR="00074EB6" w:rsidRPr="00A6716F" w:rsidRDefault="00074EB6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Ethereum</w:t>
                        </w:r>
                      </w:p>
                      <w:p w14:paraId="2C7517C6" w14:textId="60E1333D" w:rsidR="00203D1C" w:rsidRPr="00A6716F" w:rsidRDefault="00A12593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web3.js</w:t>
                        </w:r>
                        <w:r w:rsidR="001A1502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, ethers.js</w:t>
                        </w:r>
                      </w:p>
                      <w:p w14:paraId="5F2BB094" w14:textId="7A1DA8A0" w:rsidR="005D1F39" w:rsidRPr="00A6716F" w:rsidRDefault="005D1F39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npm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, yarn</w:t>
                        </w:r>
                      </w:p>
                      <w:p w14:paraId="5EDB010D" w14:textId="197B5469" w:rsidR="005D1F39" w:rsidRPr="00A6716F" w:rsidRDefault="005D1F39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git</w:t>
                        </w:r>
                      </w:p>
                      <w:p w14:paraId="26334CE3" w14:textId="2AB2CC95" w:rsidR="00203D1C" w:rsidRPr="00A6716F" w:rsidRDefault="005D1F39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bash</w:t>
                        </w:r>
                        <w:r w:rsidR="00A6716F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,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shell</w:t>
                        </w:r>
                      </w:p>
                      <w:p w14:paraId="6A04D788" w14:textId="40EACF6D" w:rsidR="0007592F" w:rsidRPr="00A6716F" w:rsidRDefault="0007592F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API</w:t>
                        </w:r>
                      </w:p>
                      <w:p w14:paraId="64605A55" w14:textId="1526C675" w:rsidR="00074EB6" w:rsidRPr="00A6716F" w:rsidRDefault="0007592F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Docker</w:t>
                        </w:r>
                      </w:p>
                      <w:p w14:paraId="3CCB9C47" w14:textId="77777777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</w:t>
                        </w:r>
                      </w:p>
                      <w:p w14:paraId="4B431942" w14:textId="160C5131" w:rsidR="0007592F" w:rsidRPr="00A6716F" w:rsidRDefault="00E462A5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C++</w:t>
                        </w:r>
                      </w:p>
                      <w:p w14:paraId="412652BE" w14:textId="0D3786B2" w:rsidR="00E462A5" w:rsidRPr="00A6716F" w:rsidRDefault="00E462A5" w:rsidP="00A6716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MySQL</w:t>
                        </w:r>
                        <w:r w:rsidR="00A6716F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,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NoSQL (MongoDB, CouchDB)</w:t>
                        </w:r>
                      </w:p>
                      <w:p w14:paraId="393C54B7" w14:textId="0E22B6F8" w:rsidR="0007592F" w:rsidRPr="00A6716F" w:rsidRDefault="00E462A5" w:rsidP="0007592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JIRA</w:t>
                        </w:r>
                        <w:r w:rsidR="00074EB6"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 xml:space="preserve">/ </w:t>
                        </w: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SCRUM methodology</w:t>
                        </w:r>
                      </w:p>
                      <w:p w14:paraId="4CC1B94D" w14:textId="59D6CAA1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CLIPS</w:t>
                        </w:r>
                      </w:p>
                      <w:p w14:paraId="2028761B" w14:textId="66516173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PLC</w:t>
                        </w:r>
                      </w:p>
                      <w:p w14:paraId="5B1473BC" w14:textId="61D1BDAA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AMOS</w:t>
                        </w:r>
                      </w:p>
                      <w:p w14:paraId="466611BA" w14:textId="69C28FAE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proofErr w:type="spellStart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Matlab</w:t>
                        </w:r>
                        <w:proofErr w:type="spellEnd"/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/Simulink</w:t>
                        </w:r>
                      </w:p>
                      <w:p w14:paraId="680EF8D9" w14:textId="07DF6C0A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LOGO!</w:t>
                        </w:r>
                      </w:p>
                      <w:p w14:paraId="21406A77" w14:textId="5E658FBC" w:rsidR="00E462A5" w:rsidRPr="00A6716F" w:rsidRDefault="00E462A5" w:rsidP="00074EB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</w:pPr>
                        <w:r w:rsidRPr="00A6716F">
                          <w:rPr>
                            <w:rFonts w:ascii="Montserrat Light" w:hAnsi="Montserrat Light" w:cs="Open Sans"/>
                            <w:sz w:val="20"/>
                            <w:szCs w:val="16"/>
                          </w:rPr>
                          <w:t>PSIM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3189F9" w14:textId="358109FF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C1EEE6F" wp14:editId="49DAAF06">
                <wp:simplePos x="0" y="0"/>
                <wp:positionH relativeFrom="column">
                  <wp:posOffset>187325</wp:posOffset>
                </wp:positionH>
                <wp:positionV relativeFrom="paragraph">
                  <wp:posOffset>6350</wp:posOffset>
                </wp:positionV>
                <wp:extent cx="4346575" cy="351790"/>
                <wp:effectExtent l="0" t="0" r="34925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6B7E32" w14:textId="408E814B" w:rsidR="007A2246" w:rsidRPr="001A4D3C" w:rsidRDefault="007A2246" w:rsidP="007A224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1A4D3C"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EE6F" id="Group 29" o:spid="_x0000_s1047" style="position:absolute;margin-left:14.75pt;margin-top:.5pt;width:342.25pt;height:27.7pt;z-index:251677696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">
                <v:shape id="Text Box 30" o:spid="_x0000_s1048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16B7E32" w14:textId="408E814B" w:rsidR="007A2246" w:rsidRPr="001A4D3C" w:rsidRDefault="007A2246" w:rsidP="007A224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A4D3C"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31" o:spid="_x0000_s1049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</w:p>
    <w:p w14:paraId="420573F0" w14:textId="149C9329" w:rsidR="00780C15" w:rsidRPr="00780C15" w:rsidRDefault="00780C15" w:rsidP="00780C15">
      <w:pPr>
        <w:rPr>
          <w:rFonts w:ascii="Open Sans" w:hAnsi="Open Sans" w:cs="Open Sans"/>
        </w:rPr>
      </w:pPr>
    </w:p>
    <w:p w14:paraId="6306E156" w14:textId="75AF3071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6053D4" wp14:editId="4FE86A1E">
                <wp:simplePos x="0" y="0"/>
                <wp:positionH relativeFrom="column">
                  <wp:posOffset>91440</wp:posOffset>
                </wp:positionH>
                <wp:positionV relativeFrom="paragraph">
                  <wp:posOffset>93980</wp:posOffset>
                </wp:positionV>
                <wp:extent cx="4497070" cy="1325880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7070" cy="1325880"/>
                          <a:chOff x="-144795" y="-52"/>
                          <a:chExt cx="4497518" cy="137687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-144795" y="1051708"/>
                            <a:ext cx="4497518" cy="325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F4687" w14:textId="60481904" w:rsidR="007A2246" w:rsidRPr="00BB2DCD" w:rsidRDefault="00780C15" w:rsidP="009E5B91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780C15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Football match analysis, Player Scouting, Talent Scouting, Categorization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12334" y="744440"/>
                            <a:ext cx="2844829" cy="335959"/>
                            <a:chOff x="17088" y="172980"/>
                            <a:chExt cx="2845535" cy="336037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99359" y="201677"/>
                              <a:ext cx="1693634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2891B205" w:rsidR="007A2246" w:rsidRPr="00A92B28" w:rsidRDefault="0011367B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June 2022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7A2246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January 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924728" y="172980"/>
                              <a:ext cx="93789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1391EB02" w:rsidR="007A2246" w:rsidRPr="0011367B" w:rsidRDefault="0011367B" w:rsidP="007A2246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 xml:space="preserve">London, </w:t>
                                </w:r>
                                <w:proofErr w:type="spellStart"/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>remote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88" y="251970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92992" y="229240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2838734" cy="8232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38B47D28" w:rsidR="0085404D" w:rsidRPr="009C2BDC" w:rsidRDefault="0011367B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Football Analyst</w:t>
                              </w:r>
                            </w:p>
                            <w:p w14:paraId="49BF87DD" w14:textId="02FCB89E" w:rsidR="0085404D" w:rsidRDefault="0011367B" w:rsidP="009F6340">
                              <w:pPr>
                                <w:spacing w:before="120"/>
                                <w:rPr>
                                  <w:rFonts w:ascii="Montserrat" w:hAnsi="Montserrat"/>
                                  <w:color w:val="3987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3987FF"/>
                                </w:rPr>
                                <w:t>MPS Data</w:t>
                              </w:r>
                            </w:p>
                            <w:p w14:paraId="344344F0" w14:textId="0A8B45C3" w:rsidR="00780C15" w:rsidRPr="00780C15" w:rsidRDefault="00780C15" w:rsidP="009F6340">
                              <w:pPr>
                                <w:spacing w:before="120"/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</w:pPr>
                              <w:r w:rsidRPr="00780C15"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>Student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50" style="position:absolute;margin-left:7.2pt;margin-top:7.4pt;width:354.1pt;height:104.4pt;z-index:251682816;mso-width-relative:margin;mso-height-relative:margin" coordorigin="-1447" coordsize="44975,1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">
                <v:shape id="Text Box 25" o:spid="_x0000_s1051" type="#_x0000_t202" style="position:absolute;left:-1447;top:10517;width:44974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0CF4687" w14:textId="60481904" w:rsidR="007A2246" w:rsidRPr="00BB2DCD" w:rsidRDefault="00780C15" w:rsidP="009E5B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780C15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Football match analysis, Player Scouting, Talent Scouting, Categorization</w:t>
                        </w:r>
                      </w:p>
                    </w:txbxContent>
                  </v:textbox>
                </v:shape>
                <v:group id="Group 34" o:spid="_x0000_s1052" style="position:absolute;left:1123;top:7444;width:28448;height:3359" coordorigin="170,1729" coordsize="28455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53" type="#_x0000_t202" style="position:absolute;left:993;top:2016;width:16936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2891B205" w:rsidR="007A2246" w:rsidRPr="00A92B28" w:rsidRDefault="0011367B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June 2022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–</w:t>
                          </w:r>
                          <w:r w:rsidR="007A2246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January 2023</w:t>
                          </w:r>
                        </w:p>
                      </w:txbxContent>
                    </v:textbox>
                  </v:shape>
                  <v:shape id="Text Box 24" o:spid="_x0000_s1054" type="#_x0000_t202" style="position:absolute;left:19247;top:1729;width:9379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1391EB02" w:rsidR="007A2246" w:rsidRPr="0011367B" w:rsidRDefault="0011367B" w:rsidP="007A2246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 xml:space="preserve">London, </w:t>
                          </w:r>
                          <w:proofErr w:type="spellStart"/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>remote</w:t>
                          </w:r>
                          <w:proofErr w:type="spellEnd"/>
                        </w:p>
                      </w:txbxContent>
                    </v:textbox>
                  </v:shape>
                  <v:shape id="image5.png" o:spid="_x0000_s1055" type="#_x0000_t75" style="position:absolute;left:170;top:2519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">
                    <v:imagedata r:id="rId13" o:title=""/>
                  </v:shape>
                  <v:shape id="image7.png" o:spid="_x0000_s1056" type="#_x0000_t75" style="position:absolute;left:17929;top:2292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">
                    <v:imagedata r:id="rId14" o:title=""/>
                  </v:shape>
                </v:group>
                <v:shape id="Text Box 3" o:spid="_x0000_s1057" type="#_x0000_t202" style="position:absolute;width:28387;height: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38B47D28" w:rsidR="0085404D" w:rsidRPr="009C2BDC" w:rsidRDefault="0011367B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Football Analyst</w:t>
                        </w:r>
                      </w:p>
                      <w:p w14:paraId="49BF87DD" w14:textId="02FCB89E" w:rsidR="0085404D" w:rsidRDefault="0011367B" w:rsidP="009F6340">
                        <w:pPr>
                          <w:spacing w:before="120"/>
                          <w:rPr>
                            <w:rFonts w:ascii="Montserrat" w:hAnsi="Montserrat"/>
                            <w:color w:val="3987FF"/>
                          </w:rPr>
                        </w:pPr>
                        <w:r>
                          <w:rPr>
                            <w:rFonts w:ascii="Montserrat" w:hAnsi="Montserrat"/>
                            <w:color w:val="3987FF"/>
                          </w:rPr>
                          <w:t>MPS Data</w:t>
                        </w:r>
                      </w:p>
                      <w:p w14:paraId="344344F0" w14:textId="0A8B45C3" w:rsidR="00780C15" w:rsidRPr="00780C15" w:rsidRDefault="00780C15" w:rsidP="009F6340">
                        <w:pPr>
                          <w:spacing w:before="120"/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</w:pPr>
                        <w:r w:rsidRPr="00780C15"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>Student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48BA4C" w14:textId="564FA247" w:rsidR="00780C15" w:rsidRPr="00780C15" w:rsidRDefault="00780C15" w:rsidP="00780C15">
      <w:pPr>
        <w:rPr>
          <w:rFonts w:ascii="Open Sans" w:hAnsi="Open Sans" w:cs="Open Sans"/>
        </w:rPr>
      </w:pPr>
    </w:p>
    <w:p w14:paraId="096E5D9C" w14:textId="62FBEC90" w:rsidR="00780C15" w:rsidRPr="00780C15" w:rsidRDefault="00780C15" w:rsidP="00780C15">
      <w:pPr>
        <w:rPr>
          <w:rFonts w:ascii="Open Sans" w:hAnsi="Open Sans" w:cs="Open Sans"/>
        </w:rPr>
      </w:pPr>
    </w:p>
    <w:p w14:paraId="186A217D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3CCDE94" w14:textId="77777777" w:rsidR="00780C15" w:rsidRPr="00780C15" w:rsidRDefault="00780C15" w:rsidP="00780C15">
      <w:pPr>
        <w:rPr>
          <w:rFonts w:ascii="Open Sans" w:hAnsi="Open Sans" w:cs="Open Sans"/>
        </w:rPr>
      </w:pPr>
    </w:p>
    <w:p w14:paraId="46ADD03B" w14:textId="64EFDFC6" w:rsidR="00780C15" w:rsidRPr="00780C15" w:rsidRDefault="00780C15" w:rsidP="00780C15">
      <w:pPr>
        <w:rPr>
          <w:rFonts w:ascii="Open Sans" w:hAnsi="Open Sans" w:cs="Open Sans"/>
        </w:rPr>
      </w:pPr>
    </w:p>
    <w:p w14:paraId="2D3275FD" w14:textId="773684E7" w:rsidR="00780C15" w:rsidRPr="00780C15" w:rsidRDefault="00780C15" w:rsidP="00780C15">
      <w:pPr>
        <w:rPr>
          <w:rFonts w:ascii="Open Sans" w:hAnsi="Open Sans" w:cs="Open Sans"/>
        </w:rPr>
      </w:pPr>
    </w:p>
    <w:p w14:paraId="0B5AC4A5" w14:textId="4FB5A74B" w:rsidR="00780C15" w:rsidRPr="00780C15" w:rsidRDefault="00780C15" w:rsidP="00780C15">
      <w:pPr>
        <w:rPr>
          <w:rFonts w:ascii="Open Sans" w:hAnsi="Open Sans" w:cs="Open Sans"/>
        </w:rPr>
      </w:pPr>
    </w:p>
    <w:p w14:paraId="2E7C7BD0" w14:textId="744575D3" w:rsidR="00780C15" w:rsidRPr="00780C15" w:rsidRDefault="009F4343" w:rsidP="00780C1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560748D" wp14:editId="6FE3F811">
                <wp:simplePos x="0" y="0"/>
                <wp:positionH relativeFrom="column">
                  <wp:posOffset>106680</wp:posOffset>
                </wp:positionH>
                <wp:positionV relativeFrom="paragraph">
                  <wp:posOffset>85725</wp:posOffset>
                </wp:positionV>
                <wp:extent cx="4460875" cy="172212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0875" cy="1722120"/>
                          <a:chOff x="-144795" y="-52"/>
                          <a:chExt cx="4497518" cy="137687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-144795" y="830718"/>
                            <a:ext cx="4497518" cy="546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091B7" w14:textId="7A34CA0B" w:rsidR="00680E46" w:rsidRPr="00BB2DCD" w:rsidRDefault="00680E46" w:rsidP="00780C1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ind w:left="576" w:hanging="288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Blockchain, Frontend Development, </w:t>
                              </w:r>
                              <w:proofErr w:type="spellStart"/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680E46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, React.js, Hyperledger Fabric, Distributed systems, Smart Contracts, CSS, Material UI, Golang, Docker, HLF SDK, API, Express.js, d3.js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119284" y="598843"/>
                            <a:ext cx="2793512" cy="307268"/>
                            <a:chOff x="24040" y="27349"/>
                            <a:chExt cx="2794206" cy="30734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121067" y="27349"/>
                              <a:ext cx="148997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DF9FF7" w14:textId="1F8E2B86" w:rsidR="00780C15" w:rsidRPr="00A92B28" w:rsidRDefault="00680E46" w:rsidP="00780C1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October</w:t>
                                </w:r>
                                <w:r w:rsidR="00780C15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2022</w:t>
                                </w:r>
                                <w:r w:rsidR="00780C15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80C15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780C15" w:rsidRPr="00A92B28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880351" y="27349"/>
                              <a:ext cx="937895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895DB" w14:textId="78A1D032" w:rsidR="00780C15" w:rsidRPr="0011367B" w:rsidRDefault="00680E46" w:rsidP="00780C15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jc w:val="center"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 xml:space="preserve">Zagreb, </w:t>
                                </w:r>
                                <w:proofErr w:type="spellStart"/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hr-HR"/>
                                  </w:rPr>
                                  <w:t>hybrid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040" y="66727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78751" y="49101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6" name="Text Box 46"/>
                        <wps:cNvSpPr txBox="1"/>
                        <wps:spPr>
                          <a:xfrm>
                            <a:off x="0" y="-52"/>
                            <a:ext cx="2838734" cy="6100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9C535" w14:textId="2DCAE191" w:rsidR="00780C15" w:rsidRPr="009C2BDC" w:rsidRDefault="00780C15" w:rsidP="00780C15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Blockchain Developer</w:t>
                              </w:r>
                            </w:p>
                            <w:p w14:paraId="66BF4324" w14:textId="43B897E4" w:rsidR="00780C15" w:rsidRDefault="00780C15" w:rsidP="00780C15">
                              <w:pPr>
                                <w:spacing w:before="120"/>
                                <w:rPr>
                                  <w:rFonts w:ascii="Montserrat" w:hAnsi="Montserrat"/>
                                  <w:color w:val="3987FF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3987FF"/>
                                </w:rPr>
                                <w:t>CS – Computer Systems</w:t>
                              </w:r>
                            </w:p>
                            <w:p w14:paraId="527FA175" w14:textId="15A4A43D" w:rsidR="00780C15" w:rsidRPr="00780C15" w:rsidRDefault="00780C15" w:rsidP="00780C15">
                              <w:pPr>
                                <w:spacing w:before="120"/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>Full-time</w:t>
                              </w:r>
                              <w:r w:rsidRPr="00780C15">
                                <w:rPr>
                                  <w:rFonts w:ascii="Montserrat" w:hAnsi="Montserrat"/>
                                  <w:color w:val="D0CECE" w:themeColor="background2" w:themeShade="E6"/>
                                  <w:sz w:val="20"/>
                                </w:rPr>
                                <w:t xml:space="preserve"> Job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0748D" id="Group 21" o:spid="_x0000_s1058" style="position:absolute;margin-left:8.4pt;margin-top:6.75pt;width:351.25pt;height:135.6pt;z-index:251705344;mso-width-relative:margin;mso-height-relative:margin" coordorigin="-1447" coordsize="44975,13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">
                <v:shape id="Text Box 22" o:spid="_x0000_s1059" type="#_x0000_t202" style="position:absolute;left:-1447;top:8307;width:44974;height:5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CA091B7" w14:textId="7A34CA0B" w:rsidR="00680E46" w:rsidRPr="00BB2DCD" w:rsidRDefault="00680E46" w:rsidP="00780C1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ind w:left="576" w:hanging="288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Blockchain, Frontend Development, </w:t>
                        </w:r>
                        <w:proofErr w:type="spellStart"/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Javascript</w:t>
                        </w:r>
                        <w:proofErr w:type="spellEnd"/>
                        <w:r w:rsidRPr="00680E46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, React.js, Hyperledger Fabric, Distributed systems, Smart Contracts, CSS, Material UI, Golang, Docker, HLF SDK, API, Express.js, d3.js</w:t>
                        </w:r>
                      </w:p>
                    </w:txbxContent>
                  </v:textbox>
                </v:shape>
                <v:group id="Group 27" o:spid="_x0000_s1060" style="position:absolute;left:1192;top:5988;width:27935;height:3073" coordorigin="240,273" coordsize="27942,3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32" o:spid="_x0000_s1061" type="#_x0000_t202" style="position:absolute;left:1210;top:273;width:14900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50DF9FF7" w14:textId="1F8E2B86" w:rsidR="00780C15" w:rsidRPr="00A92B28" w:rsidRDefault="00680E46" w:rsidP="00780C1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October</w:t>
                          </w:r>
                          <w:r w:rsidR="00780C15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2022</w:t>
                          </w:r>
                          <w:r w:rsidR="00780C15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 w:rsidR="00780C15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–</w:t>
                          </w:r>
                          <w:r w:rsidR="00780C15" w:rsidRPr="00A92B28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Present</w:t>
                          </w:r>
                        </w:p>
                      </w:txbxContent>
                    </v:textbox>
                  </v:shape>
                  <v:shape id="Text Box 35" o:spid="_x0000_s1062" type="#_x0000_t202" style="position:absolute;left:18803;top:273;width:9379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2E0895DB" w14:textId="78A1D032" w:rsidR="00780C15" w:rsidRPr="0011367B" w:rsidRDefault="00680E46" w:rsidP="00780C15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jc w:val="center"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 xml:space="preserve">Zagreb, </w:t>
                          </w:r>
                          <w:proofErr w:type="spellStart"/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hr-HR"/>
                            </w:rPr>
                            <w:t>hybrid</w:t>
                          </w:r>
                          <w:proofErr w:type="spellEnd"/>
                        </w:p>
                      </w:txbxContent>
                    </v:textbox>
                  </v:shape>
                  <v:shape id="image5.png" o:spid="_x0000_s1063" type="#_x0000_t75" style="position:absolute;left:240;top:667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">
                    <v:imagedata r:id="rId13" o:title=""/>
                  </v:shape>
                  <v:shape id="image7.png" o:spid="_x0000_s1064" type="#_x0000_t75" style="position:absolute;left:17787;top:491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">
                    <v:imagedata r:id="rId14" o:title=""/>
                  </v:shape>
                </v:group>
                <v:shape id="Text Box 46" o:spid="_x0000_s1065" type="#_x0000_t202" style="position:absolute;width:28387;height: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1A69C535" w14:textId="2DCAE191" w:rsidR="00780C15" w:rsidRPr="009C2BDC" w:rsidRDefault="00780C15" w:rsidP="00780C15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Blockchain Developer</w:t>
                        </w:r>
                      </w:p>
                      <w:p w14:paraId="66BF4324" w14:textId="43B897E4" w:rsidR="00780C15" w:rsidRDefault="00780C15" w:rsidP="00780C15">
                        <w:pPr>
                          <w:spacing w:before="120"/>
                          <w:rPr>
                            <w:rFonts w:ascii="Montserrat" w:hAnsi="Montserrat"/>
                            <w:color w:val="3987FF"/>
                          </w:rPr>
                        </w:pPr>
                        <w:r>
                          <w:rPr>
                            <w:rFonts w:ascii="Montserrat" w:hAnsi="Montserrat"/>
                            <w:color w:val="3987FF"/>
                          </w:rPr>
                          <w:t>CS – Computer Systems</w:t>
                        </w:r>
                      </w:p>
                      <w:p w14:paraId="527FA175" w14:textId="15A4A43D" w:rsidR="00780C15" w:rsidRPr="00780C15" w:rsidRDefault="00780C15" w:rsidP="00780C15">
                        <w:pPr>
                          <w:spacing w:before="120"/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</w:pPr>
                        <w:r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>Full-time</w:t>
                        </w:r>
                        <w:r w:rsidRPr="00780C15">
                          <w:rPr>
                            <w:rFonts w:ascii="Montserrat" w:hAnsi="Montserrat"/>
                            <w:color w:val="D0CECE" w:themeColor="background2" w:themeShade="E6"/>
                            <w:sz w:val="20"/>
                          </w:rPr>
                          <w:t xml:space="preserve"> Job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B4A400" w14:textId="248DF039" w:rsidR="00780C15" w:rsidRPr="00780C15" w:rsidRDefault="00780C15" w:rsidP="00780C15">
      <w:pPr>
        <w:rPr>
          <w:rFonts w:ascii="Open Sans" w:hAnsi="Open Sans" w:cs="Open Sans"/>
        </w:rPr>
      </w:pPr>
    </w:p>
    <w:p w14:paraId="5F083905" w14:textId="1D9985E6" w:rsidR="00780C15" w:rsidRPr="00780C15" w:rsidRDefault="00780C15" w:rsidP="00780C15">
      <w:pPr>
        <w:rPr>
          <w:rFonts w:ascii="Open Sans" w:hAnsi="Open Sans" w:cs="Open Sans"/>
        </w:rPr>
      </w:pPr>
    </w:p>
    <w:p w14:paraId="2D0275ED" w14:textId="032792F2" w:rsidR="00780C15" w:rsidRPr="00780C15" w:rsidRDefault="00780C15" w:rsidP="00780C15">
      <w:pPr>
        <w:rPr>
          <w:rFonts w:ascii="Open Sans" w:hAnsi="Open Sans" w:cs="Open Sans"/>
        </w:rPr>
      </w:pPr>
    </w:p>
    <w:p w14:paraId="470FABCB" w14:textId="5272C8C2" w:rsidR="00780C15" w:rsidRDefault="00780C15" w:rsidP="00780C15">
      <w:pPr>
        <w:rPr>
          <w:rFonts w:ascii="Open Sans" w:hAnsi="Open Sans" w:cs="Open Sans"/>
        </w:rPr>
      </w:pPr>
    </w:p>
    <w:p w14:paraId="188C9524" w14:textId="644257AC" w:rsidR="00780C15" w:rsidRDefault="00780C15" w:rsidP="00780C15">
      <w:pPr>
        <w:rPr>
          <w:rFonts w:ascii="Open Sans" w:hAnsi="Open Sans" w:cs="Open Sans"/>
        </w:rPr>
      </w:pPr>
    </w:p>
    <w:p w14:paraId="602A5A44" w14:textId="444E621D" w:rsidR="006805D8" w:rsidRPr="00780C15" w:rsidRDefault="00267C4C" w:rsidP="00780C15">
      <w:pPr>
        <w:tabs>
          <w:tab w:val="left" w:pos="1752"/>
        </w:tabs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68A83D5" wp14:editId="66DB388F">
                <wp:simplePos x="0" y="0"/>
                <wp:positionH relativeFrom="column">
                  <wp:posOffset>1981200</wp:posOffset>
                </wp:positionH>
                <wp:positionV relativeFrom="paragraph">
                  <wp:posOffset>2925445</wp:posOffset>
                </wp:positionV>
                <wp:extent cx="929640" cy="27749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C4C7C" w14:textId="154A7B5D" w:rsidR="00806632" w:rsidRPr="006458B6" w:rsidRDefault="00806632" w:rsidP="00806632">
                            <w:pPr>
                              <w:ind w:left="360"/>
                              <w:rPr>
                                <w:rFonts w:ascii="Montserrat Light" w:eastAsiaTheme="minorHAnsi" w:hAnsi="Montserrat Light" w:cs="Open Sans"/>
                                <w:sz w:val="20"/>
                                <w:szCs w:val="20"/>
                              </w:rPr>
                            </w:pPr>
                            <w:r w:rsidRPr="00074EB6">
                              <w:rPr>
                                <w:rFonts w:ascii="Montserrat Light" w:hAnsi="Montserrat Light" w:cs="Open Sans"/>
                                <w:sz w:val="18"/>
                                <w:szCs w:val="20"/>
                                <w:lang w:val="hr-HR"/>
                              </w:rPr>
                              <w:t>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A83D5" id="Text Box 85" o:spid="_x0000_s1066" type="#_x0000_t202" style="position:absolute;margin-left:156pt;margin-top:230.35pt;width:73.2pt;height:21.8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" filled="f" stroked="f" strokeweight=".5pt">
                <v:textbox>
                  <w:txbxContent>
                    <w:p w14:paraId="5AAC4C7C" w14:textId="154A7B5D" w:rsidR="00806632" w:rsidRPr="006458B6" w:rsidRDefault="00806632" w:rsidP="00806632">
                      <w:pPr>
                        <w:ind w:left="360"/>
                        <w:rPr>
                          <w:rFonts w:ascii="Montserrat Light" w:eastAsiaTheme="minorHAnsi" w:hAnsi="Montserrat Light" w:cs="Open Sans"/>
                          <w:sz w:val="20"/>
                          <w:szCs w:val="20"/>
                        </w:rPr>
                      </w:pPr>
                      <w:r w:rsidRPr="00074EB6">
                        <w:rPr>
                          <w:rFonts w:ascii="Montserrat Light" w:hAnsi="Montserrat Light" w:cs="Open Sans"/>
                          <w:sz w:val="18"/>
                          <w:szCs w:val="20"/>
                          <w:lang w:val="hr-HR"/>
                        </w:rPr>
                        <w:t>Split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740CC6" wp14:editId="7983A9A3">
                <wp:simplePos x="0" y="0"/>
                <wp:positionH relativeFrom="column">
                  <wp:posOffset>1905000</wp:posOffset>
                </wp:positionH>
                <wp:positionV relativeFrom="paragraph">
                  <wp:posOffset>1643380</wp:posOffset>
                </wp:positionV>
                <wp:extent cx="817880" cy="27749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88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B76AB" w14:textId="78E2961D" w:rsidR="006458B6" w:rsidRPr="006458B6" w:rsidRDefault="006458B6" w:rsidP="006458B6">
                            <w:pPr>
                              <w:ind w:left="360"/>
                              <w:rPr>
                                <w:rFonts w:ascii="Montserrat Light" w:eastAsiaTheme="minorHAnsi" w:hAnsi="Montserrat Light" w:cs="Open Sans"/>
                                <w:sz w:val="20"/>
                                <w:szCs w:val="20"/>
                              </w:rPr>
                            </w:pPr>
                            <w:r w:rsidRPr="00074EB6">
                              <w:rPr>
                                <w:rFonts w:ascii="Montserrat Light" w:hAnsi="Montserrat Light" w:cs="Open Sans"/>
                                <w:sz w:val="18"/>
                                <w:szCs w:val="20"/>
                                <w:lang w:val="hr-HR"/>
                              </w:rPr>
                              <w:t>Sinj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0CC6" id="Text Box 68" o:spid="_x0000_s1067" type="#_x0000_t202" style="position:absolute;margin-left:150pt;margin-top:129.4pt;width:64.4pt;height:2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" filled="f" stroked="f" strokeweight=".5pt">
                <v:textbox>
                  <w:txbxContent>
                    <w:p w14:paraId="0E0B76AB" w14:textId="78E2961D" w:rsidR="006458B6" w:rsidRPr="006458B6" w:rsidRDefault="006458B6" w:rsidP="006458B6">
                      <w:pPr>
                        <w:ind w:left="360"/>
                        <w:rPr>
                          <w:rFonts w:ascii="Montserrat Light" w:eastAsiaTheme="minorHAnsi" w:hAnsi="Montserrat Light" w:cs="Open Sans"/>
                          <w:sz w:val="20"/>
                          <w:szCs w:val="20"/>
                        </w:rPr>
                      </w:pPr>
                      <w:r w:rsidRPr="00074EB6">
                        <w:rPr>
                          <w:rFonts w:ascii="Montserrat Light" w:hAnsi="Montserrat Light" w:cs="Open Sans"/>
                          <w:sz w:val="18"/>
                          <w:szCs w:val="20"/>
                          <w:lang w:val="hr-HR"/>
                        </w:rPr>
                        <w:t>Sinj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BD6B1E1" wp14:editId="405D4778">
                <wp:simplePos x="0" y="0"/>
                <wp:positionH relativeFrom="column">
                  <wp:posOffset>160020</wp:posOffset>
                </wp:positionH>
                <wp:positionV relativeFrom="paragraph">
                  <wp:posOffset>2178685</wp:posOffset>
                </wp:positionV>
                <wp:extent cx="4754880" cy="1103630"/>
                <wp:effectExtent l="0" t="0" r="0" b="127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1103630"/>
                          <a:chOff x="1" y="1"/>
                          <a:chExt cx="3168820" cy="736239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18641" y="472384"/>
                            <a:ext cx="1489596" cy="263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D2369A" w14:textId="58286ABB" w:rsidR="002A39A8" w:rsidRPr="00A92B28" w:rsidRDefault="002A39A8" w:rsidP="002A39A8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8A73BA">
                                <w:rPr>
                                  <w:noProof/>
                                </w:rPr>
                                <w:drawing>
                                  <wp:inline distT="0" distB="0" distL="0" distR="0" wp14:anchorId="28E066BD" wp14:editId="3470339D">
                                    <wp:extent cx="106680" cy="160020"/>
                                    <wp:effectExtent l="0" t="0" r="7620" b="0"/>
                                    <wp:docPr id="105" name="Picture 10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5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6680" cy="1600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September </w:t>
                              </w:r>
                              <w:r w:rsidRPr="00A92B28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806632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="00806632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August 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" y="1"/>
                            <a:ext cx="3168820" cy="528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8598E5" w14:textId="38CF48D8" w:rsidR="002A39A8" w:rsidRDefault="00806632" w:rsidP="002A39A8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</w:pP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Faculty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Maritime</w:t>
                              </w:r>
                              <w:proofErr w:type="spellEnd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  <w:lang w:val="hr-HR"/>
                                </w:rPr>
                                <w:t>Studies</w:t>
                              </w:r>
                              <w:proofErr w:type="spellEnd"/>
                            </w:p>
                            <w:p w14:paraId="47FACBB0" w14:textId="77777777" w:rsidR="00806632" w:rsidRPr="00806632" w:rsidRDefault="00806632" w:rsidP="00806632">
                              <w:pPr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</w:pPr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Master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of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Science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in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Electrical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engineering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and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information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 xml:space="preserve">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szCs w:val="24"/>
                                  <w:lang w:val="hr-HR"/>
                                </w:rPr>
                                <w:t>technology</w:t>
                              </w:r>
                              <w:proofErr w:type="spellEnd"/>
                            </w:p>
                            <w:p w14:paraId="032A560C" w14:textId="7B650104" w:rsidR="00806632" w:rsidRPr="00806632" w:rsidRDefault="00806632" w:rsidP="00806632">
                              <w:pPr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</w:pPr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(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univ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 xml:space="preserve">.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mag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 xml:space="preserve">. ing. </w:t>
                              </w:r>
                              <w:proofErr w:type="spellStart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el</w:t>
                              </w:r>
                              <w:proofErr w:type="spellEnd"/>
                              <w:r w:rsidRPr="00806632">
                                <w:rPr>
                                  <w:rFonts w:ascii="Montserrat Light" w:hAnsi="Montserrat Light"/>
                                  <w:bCs/>
                                  <w:i/>
                                  <w:color w:val="AEAAAA" w:themeColor="background2" w:themeShade="BF"/>
                                  <w:sz w:val="20"/>
                                  <w:szCs w:val="24"/>
                                  <w:lang w:val="hr-HR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6B1E1" id="Group 79" o:spid="_x0000_s1068" style="position:absolute;margin-left:12.6pt;margin-top:171.55pt;width:374.4pt;height:86.9pt;z-index:251710464;mso-width-relative:margin;mso-height-relative:margin" coordorigin="" coordsize="31688,7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">
                <v:shape id="Text Box 82" o:spid="_x0000_s1069" type="#_x0000_t202" style="position:absolute;left:186;top:4723;width:14896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43D2369A" w14:textId="58286ABB" w:rsidR="002A39A8" w:rsidRPr="00A92B28" w:rsidRDefault="002A39A8" w:rsidP="002A39A8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8A73BA">
                          <w:rPr>
                            <w:noProof/>
                          </w:rPr>
                          <w:drawing>
                            <wp:inline distT="0" distB="0" distL="0" distR="0" wp14:anchorId="28E066BD" wp14:editId="3470339D">
                              <wp:extent cx="106680" cy="160020"/>
                              <wp:effectExtent l="0" t="0" r="7620" b="0"/>
                              <wp:docPr id="105" name="Picture 1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668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September </w:t>
                        </w:r>
                        <w:r w:rsidRPr="00A92B28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201</w:t>
                        </w:r>
                        <w:r w:rsidR="00806632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– </w:t>
                        </w:r>
                        <w:r w:rsidR="00806632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August 2022</w:t>
                        </w:r>
                      </w:p>
                    </w:txbxContent>
                  </v:textbox>
                </v:shape>
                <v:shape id="Text Box 83" o:spid="_x0000_s1070" type="#_x0000_t202" style="position:absolute;width:31688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728598E5" w14:textId="38CF48D8" w:rsidR="002A39A8" w:rsidRDefault="00806632" w:rsidP="002A39A8">
                        <w:pP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</w:pP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Faculty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of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Maritime</w:t>
                        </w:r>
                        <w:proofErr w:type="spellEnd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  <w:lang w:val="hr-HR"/>
                          </w:rPr>
                          <w:t>Studies</w:t>
                        </w:r>
                        <w:proofErr w:type="spellEnd"/>
                      </w:p>
                      <w:p w14:paraId="47FACBB0" w14:textId="77777777" w:rsidR="00806632" w:rsidRPr="00806632" w:rsidRDefault="00806632" w:rsidP="00806632">
                        <w:pPr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</w:pPr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Master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of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Science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in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Electrical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engineering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and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information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 xml:space="preserve">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szCs w:val="24"/>
                            <w:lang w:val="hr-HR"/>
                          </w:rPr>
                          <w:t>technology</w:t>
                        </w:r>
                        <w:proofErr w:type="spellEnd"/>
                      </w:p>
                      <w:p w14:paraId="032A560C" w14:textId="7B650104" w:rsidR="00806632" w:rsidRPr="00806632" w:rsidRDefault="00806632" w:rsidP="00806632">
                        <w:pPr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</w:pPr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(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univ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 xml:space="preserve">.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mag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 xml:space="preserve">. ing. </w:t>
                        </w:r>
                        <w:proofErr w:type="spellStart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el</w:t>
                        </w:r>
                        <w:proofErr w:type="spellEnd"/>
                        <w:r w:rsidRPr="00806632">
                          <w:rPr>
                            <w:rFonts w:ascii="Montserrat Light" w:hAnsi="Montserrat Light"/>
                            <w:bCs/>
                            <w:i/>
                            <w:color w:val="AEAAAA" w:themeColor="background2" w:themeShade="BF"/>
                            <w:sz w:val="20"/>
                            <w:szCs w:val="24"/>
                            <w:lang w:val="hr-HR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6CCAE26" wp14:editId="7C2BC1E2">
                <wp:simplePos x="0" y="0"/>
                <wp:positionH relativeFrom="column">
                  <wp:posOffset>2049780</wp:posOffset>
                </wp:positionH>
                <wp:positionV relativeFrom="paragraph">
                  <wp:posOffset>2933065</wp:posOffset>
                </wp:positionV>
                <wp:extent cx="297180" cy="358140"/>
                <wp:effectExtent l="0" t="0" r="7620" b="38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FF8BB" w14:textId="20263FAD" w:rsidR="00267C4C" w:rsidRDefault="00267C4C">
                            <w:r w:rsidRPr="00806632">
                              <w:rPr>
                                <w:noProof/>
                              </w:rPr>
                              <w:drawing>
                                <wp:inline distT="0" distB="0" distL="0" distR="0" wp14:anchorId="3DB5E4FD" wp14:editId="26AA1B7D">
                                  <wp:extent cx="0" cy="0"/>
                                  <wp:effectExtent l="0" t="0" r="0" b="0"/>
                                  <wp:docPr id="103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65941B" wp14:editId="31EFBBDB">
                                  <wp:extent cx="100330" cy="166370"/>
                                  <wp:effectExtent l="0" t="0" r="0" b="5080"/>
                                  <wp:docPr id="104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330" cy="16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CAE26" id="Text Box 102" o:spid="_x0000_s1071" type="#_x0000_t202" style="position:absolute;margin-left:161.4pt;margin-top:230.95pt;width:23.4pt;height:28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" fillcolor="white [3201]" stroked="f" strokeweight=".5pt">
                <v:textbox>
                  <w:txbxContent>
                    <w:p w14:paraId="789FF8BB" w14:textId="20263FAD" w:rsidR="00267C4C" w:rsidRDefault="00267C4C">
                      <w:r w:rsidRPr="00806632">
                        <w:rPr>
                          <w:noProof/>
                        </w:rPr>
                        <w:drawing>
                          <wp:inline distT="0" distB="0" distL="0" distR="0" wp14:anchorId="3DB5E4FD" wp14:editId="26AA1B7D">
                            <wp:extent cx="0" cy="0"/>
                            <wp:effectExtent l="0" t="0" r="0" b="0"/>
                            <wp:docPr id="103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65941B" wp14:editId="31EFBBDB">
                            <wp:extent cx="100330" cy="166370"/>
                            <wp:effectExtent l="0" t="0" r="0" b="5080"/>
                            <wp:docPr id="104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330" cy="16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5D6632" wp14:editId="1A4CE8D9">
                <wp:simplePos x="0" y="0"/>
                <wp:positionH relativeFrom="column">
                  <wp:posOffset>1965960</wp:posOffset>
                </wp:positionH>
                <wp:positionV relativeFrom="paragraph">
                  <wp:posOffset>1630045</wp:posOffset>
                </wp:positionV>
                <wp:extent cx="289560" cy="3124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96A82" w14:textId="7A41E0E5" w:rsidR="009F4343" w:rsidRDefault="009F4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DA94D" wp14:editId="0B761628">
                                  <wp:extent cx="91440" cy="153035"/>
                                  <wp:effectExtent l="0" t="0" r="3810" b="0"/>
                                  <wp:docPr id="106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image7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33" cy="1639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6632" id="Text Box 101" o:spid="_x0000_s1072" type="#_x0000_t202" style="position:absolute;margin-left:154.8pt;margin-top:128.35pt;width:22.8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" fillcolor="white [3201]" stroked="f" strokeweight=".5pt">
                <v:textbox>
                  <w:txbxContent>
                    <w:p w14:paraId="24F96A82" w14:textId="7A41E0E5" w:rsidR="009F4343" w:rsidRDefault="009F4343">
                      <w:r>
                        <w:rPr>
                          <w:noProof/>
                        </w:rPr>
                        <w:drawing>
                          <wp:inline distT="0" distB="0" distL="0" distR="0" wp14:anchorId="4C5DA94D" wp14:editId="0B761628">
                            <wp:extent cx="91440" cy="153035"/>
                            <wp:effectExtent l="0" t="0" r="3810" b="0"/>
                            <wp:docPr id="106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image7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33" cy="1639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F434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EAC0F98" wp14:editId="0860D9F1">
                <wp:simplePos x="0" y="0"/>
                <wp:positionH relativeFrom="column">
                  <wp:posOffset>190500</wp:posOffset>
                </wp:positionH>
                <wp:positionV relativeFrom="paragraph">
                  <wp:posOffset>1287145</wp:posOffset>
                </wp:positionV>
                <wp:extent cx="4259580" cy="63246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9580" cy="632460"/>
                          <a:chOff x="0" y="0"/>
                          <a:chExt cx="2838734" cy="736935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18641" y="348864"/>
                            <a:ext cx="1408465" cy="3880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140D7B" w14:textId="65D1553C" w:rsidR="00F03566" w:rsidRPr="00A92B28" w:rsidRDefault="001A1502" w:rsidP="00F03566">
                              <w:pPr>
                                <w:widowControl/>
                                <w:autoSpaceDE/>
                                <w:autoSpaceDN/>
                                <w:contextualSpacing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pict w14:anchorId="2082ECEC">
                                  <v:shape id="image5.png" o:spid="_x0000_i1028" type="#_x0000_t75" style="width:8.4pt;height:12.6pt;visibility:visible;mso-wrap-style:square">
                                    <v:imagedata r:id="rId13" o:title=""/>
                                  </v:shape>
                                </w:pict>
                              </w:r>
                              <w:r w:rsidR="00680E46">
                                <w:t xml:space="preserve"> </w:t>
                              </w:r>
                              <w:r w:rsidR="00680E46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September </w:t>
                              </w:r>
                              <w:r w:rsidR="00CD25AE" w:rsidRPr="00A92B28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201</w:t>
                              </w:r>
                              <w:r w:rsidR="00680E46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240454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80E46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–</w:t>
                              </w:r>
                              <w:r w:rsidR="00240454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80E46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July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838734" cy="4134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BABB41" w14:textId="5FC416F9" w:rsidR="0085404D" w:rsidRPr="00680E46" w:rsidRDefault="00680E46" w:rsidP="00680E46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Grammar school Dinka </w:t>
                              </w:r>
                              <w:proofErr w:type="spellStart"/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4"/>
                                  <w:szCs w:val="24"/>
                                </w:rPr>
                                <w:t>Šimunovića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C0F98" id="Group 14" o:spid="_x0000_s1073" style="position:absolute;margin-left:15pt;margin-top:101.35pt;width:335.4pt;height:49.8pt;z-index:251688960;mso-width-relative:margin;mso-height-relative:margin" coordsize="28387,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">
                <v:shape id="Text Box 50" o:spid="_x0000_s1074" type="#_x0000_t202" style="position:absolute;left:186;top:3488;width:14085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5140D7B" w14:textId="65D1553C" w:rsidR="00F03566" w:rsidRPr="00A92B28" w:rsidRDefault="001A1502" w:rsidP="00F03566">
                        <w:pPr>
                          <w:widowControl/>
                          <w:autoSpaceDE/>
                          <w:autoSpaceDN/>
                          <w:contextualSpacing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pict w14:anchorId="2082ECEC">
                            <v:shape id="image5.png" o:spid="_x0000_i1028" type="#_x0000_t75" style="width:8.4pt;height:12.6pt;visibility:visible;mso-wrap-style:square">
                              <v:imagedata r:id="rId13" o:title=""/>
                            </v:shape>
                          </w:pict>
                        </w:r>
                        <w:r w:rsidR="00680E46">
                          <w:t xml:space="preserve"> </w:t>
                        </w:r>
                        <w:r w:rsidR="00680E46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September </w:t>
                        </w:r>
                        <w:r w:rsidR="00CD25AE" w:rsidRPr="00A92B28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201</w:t>
                        </w:r>
                        <w:r w:rsidR="00680E46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3</w:t>
                        </w:r>
                        <w:r w:rsidR="00240454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680E46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–</w:t>
                        </w:r>
                        <w:r w:rsidR="00240454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680E46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July 2017</w:t>
                        </w:r>
                      </w:p>
                    </w:txbxContent>
                  </v:textbox>
                </v:shape>
                <v:shape id="Text Box 4" o:spid="_x0000_s1075" type="#_x0000_t202" style="position:absolute;width:28387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3BABB41" w14:textId="5FC416F9" w:rsidR="0085404D" w:rsidRPr="00680E46" w:rsidRDefault="00680E46" w:rsidP="00680E46">
                        <w:pP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  <w:t xml:space="preserve">Grammar school Dinka </w:t>
                        </w:r>
                        <w:proofErr w:type="spellStart"/>
                        <w:r>
                          <w:rPr>
                            <w:rFonts w:ascii="Montserrat Light" w:hAnsi="Montserrat Light"/>
                            <w:b/>
                            <w:bCs/>
                            <w:sz w:val="24"/>
                            <w:szCs w:val="24"/>
                          </w:rPr>
                          <w:t>Šimunovića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F4343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6E1852E" wp14:editId="6AFB8966">
                <wp:simplePos x="0" y="0"/>
                <wp:positionH relativeFrom="column">
                  <wp:posOffset>170180</wp:posOffset>
                </wp:positionH>
                <wp:positionV relativeFrom="paragraph">
                  <wp:posOffset>753745</wp:posOffset>
                </wp:positionV>
                <wp:extent cx="4346575" cy="351790"/>
                <wp:effectExtent l="0" t="0" r="34925" b="1016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575" cy="351790"/>
                          <a:chOff x="0" y="0"/>
                          <a:chExt cx="4348009" cy="352425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5BFE87" w14:textId="3298C8B0" w:rsidR="00F03566" w:rsidRPr="00680E46" w:rsidRDefault="00680E46" w:rsidP="00F03566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  <w:lang w:val="hr-HR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  <w:lang w:val="hr-H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95250" y="352425"/>
                            <a:ext cx="425275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1852E" id="Group 36" o:spid="_x0000_s1076" style="position:absolute;margin-left:13.4pt;margin-top:59.35pt;width:342.25pt;height:27.7pt;z-index:251684864;mso-width-relative:margin;mso-height-relative:margin" coordsize="43480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">
                <v:shape id="Text Box 37" o:spid="_x0000_s1077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E5BFE87" w14:textId="3298C8B0" w:rsidR="00F03566" w:rsidRPr="00680E46" w:rsidRDefault="00680E46" w:rsidP="00F03566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  <w:lang w:val="hr-HR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  <w:lang w:val="hr-HR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39" o:spid="_x0000_s1078" style="position:absolute;visibility:visible;mso-wrap-style:square" from="952,3524" to="43480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80663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EB9B0C" wp14:editId="41FD1E1B">
                <wp:simplePos x="0" y="0"/>
                <wp:positionH relativeFrom="column">
                  <wp:posOffset>2103120</wp:posOffset>
                </wp:positionH>
                <wp:positionV relativeFrom="paragraph">
                  <wp:posOffset>3253105</wp:posOffset>
                </wp:positionV>
                <wp:extent cx="281940" cy="308382"/>
                <wp:effectExtent l="0" t="0" r="381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08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0BB96" w14:textId="12490E08" w:rsidR="00806632" w:rsidRDefault="008066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B9B0C" id="Text Box 96" o:spid="_x0000_s1079" type="#_x0000_t202" style="position:absolute;margin-left:165.6pt;margin-top:256.15pt;width:22.2pt;height:24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" fillcolor="white [3201]" stroked="f" strokeweight=".5pt">
                <v:textbox>
                  <w:txbxContent>
                    <w:p w14:paraId="5B90BB96" w14:textId="12490E08" w:rsidR="00806632" w:rsidRDefault="00806632"/>
                  </w:txbxContent>
                </v:textbox>
              </v:shape>
            </w:pict>
          </mc:Fallback>
        </mc:AlternateContent>
      </w:r>
      <w:r w:rsidR="006458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22D3BA" wp14:editId="5EB94C4B">
                <wp:simplePos x="0" y="0"/>
                <wp:positionH relativeFrom="column">
                  <wp:posOffset>2125980</wp:posOffset>
                </wp:positionH>
                <wp:positionV relativeFrom="paragraph">
                  <wp:posOffset>2072005</wp:posOffset>
                </wp:positionV>
                <wp:extent cx="281940" cy="304800"/>
                <wp:effectExtent l="0" t="0" r="381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E252C" w14:textId="7606B45A" w:rsidR="006458B6" w:rsidRDefault="006458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D3BA" id="Text Box 76" o:spid="_x0000_s1080" type="#_x0000_t202" style="position:absolute;margin-left:167.4pt;margin-top:163.15pt;width:22.2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" fillcolor="white [3201]" stroked="f" strokeweight=".5pt">
                <v:textbox>
                  <w:txbxContent>
                    <w:p w14:paraId="01AE252C" w14:textId="7606B45A" w:rsidR="006458B6" w:rsidRDefault="006458B6"/>
                  </w:txbxContent>
                </v:textbox>
              </v:shape>
            </w:pict>
          </mc:Fallback>
        </mc:AlternateContent>
      </w:r>
      <w:r w:rsidR="00780C15">
        <w:rPr>
          <w:rFonts w:ascii="Open Sans" w:hAnsi="Open Sans" w:cs="Open Sans"/>
        </w:rPr>
        <w:tab/>
      </w:r>
      <w:bookmarkStart w:id="0" w:name="_GoBack"/>
      <w:bookmarkEnd w:id="0"/>
    </w:p>
    <w:sectPr w:rsidR="006805D8" w:rsidRPr="00780C15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charset w:val="00"/>
    <w:family w:val="auto"/>
    <w:pitch w:val="variable"/>
    <w:sig w:usb0="A0000A6F" w:usb1="4000205B" w:usb2="00000000" w:usb3="00000000" w:csb0="000000B7" w:csb1="00000000"/>
  </w:font>
  <w:font w:name="Montserrat Light">
    <w:altName w:val="Calibri"/>
    <w:charset w:val="00"/>
    <w:family w:val="modern"/>
    <w:pitch w:val="variable"/>
    <w:sig w:usb0="2000020F" w:usb1="00000003" w:usb2="00000000" w:usb3="00000000" w:csb0="00000197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pt;height:21pt;visibility:visible;mso-wrap-style:square" o:bullet="t">
        <v:imagedata r:id="rId1" o:title=""/>
      </v:shape>
    </w:pict>
  </w:numPicBullet>
  <w:numPicBullet w:numPicBulletId="1">
    <w:pict>
      <v:shape id="_x0000_i1029" type="#_x0000_t75" style="width:16.8pt;height:21pt;visibility:visible;mso-wrap-style:square" o:bullet="t">
        <v:imagedata r:id="rId2" o:title=""/>
      </v:shape>
    </w:pict>
  </w:numPicBullet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60A8F"/>
    <w:multiLevelType w:val="hybridMultilevel"/>
    <w:tmpl w:val="741CB71C"/>
    <w:lvl w:ilvl="0" w:tplc="04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714FF"/>
    <w:multiLevelType w:val="hybridMultilevel"/>
    <w:tmpl w:val="27506D94"/>
    <w:lvl w:ilvl="0" w:tplc="2732241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921A54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7C7D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7044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5298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B43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766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088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9A02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D583B"/>
    <w:multiLevelType w:val="hybridMultilevel"/>
    <w:tmpl w:val="36862136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5A2326"/>
    <w:multiLevelType w:val="hybridMultilevel"/>
    <w:tmpl w:val="2B560062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C95906"/>
    <w:multiLevelType w:val="hybridMultilevel"/>
    <w:tmpl w:val="06E28FB4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3F0EE5"/>
    <w:multiLevelType w:val="hybridMultilevel"/>
    <w:tmpl w:val="4C1C3D52"/>
    <w:lvl w:ilvl="0" w:tplc="017430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7C3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62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C4CC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2A2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D8F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14D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FC25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0E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617FA"/>
    <w:rsid w:val="00072F27"/>
    <w:rsid w:val="00074EB6"/>
    <w:rsid w:val="0007592F"/>
    <w:rsid w:val="000A3A6F"/>
    <w:rsid w:val="000E22EB"/>
    <w:rsid w:val="000F40F3"/>
    <w:rsid w:val="001023C1"/>
    <w:rsid w:val="0011367B"/>
    <w:rsid w:val="001155AA"/>
    <w:rsid w:val="00121B0E"/>
    <w:rsid w:val="00161066"/>
    <w:rsid w:val="0016694C"/>
    <w:rsid w:val="001A1502"/>
    <w:rsid w:val="001A4D3C"/>
    <w:rsid w:val="001E03D4"/>
    <w:rsid w:val="001E4B2F"/>
    <w:rsid w:val="001F052F"/>
    <w:rsid w:val="002008F1"/>
    <w:rsid w:val="00203D1C"/>
    <w:rsid w:val="0020736A"/>
    <w:rsid w:val="00213AB2"/>
    <w:rsid w:val="00226DFA"/>
    <w:rsid w:val="00240454"/>
    <w:rsid w:val="00252FC0"/>
    <w:rsid w:val="002612DE"/>
    <w:rsid w:val="00267C4C"/>
    <w:rsid w:val="002764ED"/>
    <w:rsid w:val="00286B31"/>
    <w:rsid w:val="002A39A8"/>
    <w:rsid w:val="002C100A"/>
    <w:rsid w:val="002D433B"/>
    <w:rsid w:val="002F2027"/>
    <w:rsid w:val="00316693"/>
    <w:rsid w:val="003647CE"/>
    <w:rsid w:val="00370195"/>
    <w:rsid w:val="003709A0"/>
    <w:rsid w:val="0037194B"/>
    <w:rsid w:val="00376FB1"/>
    <w:rsid w:val="003A234E"/>
    <w:rsid w:val="003D7C96"/>
    <w:rsid w:val="003D7D7B"/>
    <w:rsid w:val="004251B7"/>
    <w:rsid w:val="00436008"/>
    <w:rsid w:val="00442A46"/>
    <w:rsid w:val="00444A13"/>
    <w:rsid w:val="00455CDB"/>
    <w:rsid w:val="0046254F"/>
    <w:rsid w:val="004708F5"/>
    <w:rsid w:val="004A5BFD"/>
    <w:rsid w:val="004C33C9"/>
    <w:rsid w:val="004D3805"/>
    <w:rsid w:val="004F70DA"/>
    <w:rsid w:val="00527DDB"/>
    <w:rsid w:val="005347AE"/>
    <w:rsid w:val="00534D9B"/>
    <w:rsid w:val="0054696A"/>
    <w:rsid w:val="0056054B"/>
    <w:rsid w:val="00572982"/>
    <w:rsid w:val="005C47CC"/>
    <w:rsid w:val="005C73B4"/>
    <w:rsid w:val="005D1F39"/>
    <w:rsid w:val="005F5122"/>
    <w:rsid w:val="00600201"/>
    <w:rsid w:val="00606907"/>
    <w:rsid w:val="006152F4"/>
    <w:rsid w:val="00615887"/>
    <w:rsid w:val="0061701A"/>
    <w:rsid w:val="00634EB1"/>
    <w:rsid w:val="006458B6"/>
    <w:rsid w:val="0066120E"/>
    <w:rsid w:val="00663BED"/>
    <w:rsid w:val="006805D8"/>
    <w:rsid w:val="00680E46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0C15"/>
    <w:rsid w:val="00787B58"/>
    <w:rsid w:val="00791B02"/>
    <w:rsid w:val="00795FAB"/>
    <w:rsid w:val="007A2246"/>
    <w:rsid w:val="007B3DAF"/>
    <w:rsid w:val="007D3665"/>
    <w:rsid w:val="007F6E09"/>
    <w:rsid w:val="007F7029"/>
    <w:rsid w:val="00806632"/>
    <w:rsid w:val="00816C89"/>
    <w:rsid w:val="0083301F"/>
    <w:rsid w:val="0085404D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41D6F"/>
    <w:rsid w:val="00950DBB"/>
    <w:rsid w:val="00952D0E"/>
    <w:rsid w:val="009634EA"/>
    <w:rsid w:val="0098402F"/>
    <w:rsid w:val="009A531C"/>
    <w:rsid w:val="009C2BDC"/>
    <w:rsid w:val="009C4174"/>
    <w:rsid w:val="009E5B91"/>
    <w:rsid w:val="009F4343"/>
    <w:rsid w:val="009F6340"/>
    <w:rsid w:val="00A12593"/>
    <w:rsid w:val="00A2403A"/>
    <w:rsid w:val="00A27C02"/>
    <w:rsid w:val="00A47B27"/>
    <w:rsid w:val="00A535E2"/>
    <w:rsid w:val="00A575BA"/>
    <w:rsid w:val="00A61715"/>
    <w:rsid w:val="00A63444"/>
    <w:rsid w:val="00A63B79"/>
    <w:rsid w:val="00A6716F"/>
    <w:rsid w:val="00A92B28"/>
    <w:rsid w:val="00A948B3"/>
    <w:rsid w:val="00AE4AF8"/>
    <w:rsid w:val="00AE72C9"/>
    <w:rsid w:val="00B00B79"/>
    <w:rsid w:val="00B11BC2"/>
    <w:rsid w:val="00B15BD4"/>
    <w:rsid w:val="00B2677D"/>
    <w:rsid w:val="00B57D7E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973BE"/>
    <w:rsid w:val="00CA0B0D"/>
    <w:rsid w:val="00CA680D"/>
    <w:rsid w:val="00CD1B6E"/>
    <w:rsid w:val="00CD25AE"/>
    <w:rsid w:val="00CF13CA"/>
    <w:rsid w:val="00D0162A"/>
    <w:rsid w:val="00D211C8"/>
    <w:rsid w:val="00D21C3E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462A5"/>
    <w:rsid w:val="00E56494"/>
    <w:rsid w:val="00E73DA8"/>
    <w:rsid w:val="00E91D8B"/>
    <w:rsid w:val="00EC6E19"/>
    <w:rsid w:val="00ED5741"/>
    <w:rsid w:val="00F03566"/>
    <w:rsid w:val="00F05300"/>
    <w:rsid w:val="00F056B7"/>
    <w:rsid w:val="00F1314A"/>
    <w:rsid w:val="00F5239A"/>
    <w:rsid w:val="00F5509C"/>
    <w:rsid w:val="00F6074E"/>
    <w:rsid w:val="00FB1439"/>
    <w:rsid w:val="00FB50C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Marin Samardzic</cp:lastModifiedBy>
  <cp:revision>5</cp:revision>
  <cp:lastPrinted>2022-10-31T17:47:00Z</cp:lastPrinted>
  <dcterms:created xsi:type="dcterms:W3CDTF">2023-09-19T13:22:00Z</dcterms:created>
  <dcterms:modified xsi:type="dcterms:W3CDTF">2023-10-26T09:22:00Z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